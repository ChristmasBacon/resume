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40" w:type="dxa"/>
        <w:tblLayout w:type="fixed"/>
        <w:tblCellMar>
          <w:left w:w="144" w:type="dxa"/>
          <w:bottom w:w="360" w:type="dxa"/>
          <w:right w:w="144" w:type="dxa"/>
        </w:tblCellMar>
        <w:tblLook w:val="04A0" w:firstRow="1" w:lastRow="0" w:firstColumn="1" w:lastColumn="0" w:noHBand="0" w:noVBand="1"/>
        <w:tblDescription w:val="Resume"/>
      </w:tblPr>
      <w:tblGrid>
        <w:gridCol w:w="2070"/>
        <w:gridCol w:w="8370"/>
      </w:tblGrid>
      <w:tr w:rsidR="000E05A9" w:rsidRPr="00ED13FE" w14:paraId="7899F87E" w14:textId="77777777" w:rsidTr="6F1A0C00">
        <w:tc>
          <w:tcPr>
            <w:tcW w:w="2070" w:type="dxa"/>
          </w:tcPr>
          <w:p w14:paraId="0C51D55C" w14:textId="77777777" w:rsidR="00207509" w:rsidRPr="00A34560" w:rsidRDefault="00207509">
            <w:pPr>
              <w:spacing w:line="240" w:lineRule="auto"/>
              <w:rPr>
                <w:rFonts w:cstheme="minorHAnsi"/>
                <w:color w:val="auto"/>
              </w:rPr>
            </w:pPr>
            <w:bookmarkStart w:id="0" w:name="_GoBack"/>
            <w:bookmarkEnd w:id="0"/>
          </w:p>
        </w:tc>
        <w:tc>
          <w:tcPr>
            <w:tcW w:w="8370" w:type="dxa"/>
            <w:tcMar>
              <w:bottom w:w="576" w:type="dxa"/>
            </w:tcMar>
          </w:tcPr>
          <w:p w14:paraId="3A72E8D6" w14:textId="77777777" w:rsidR="00207509" w:rsidRPr="00A34560" w:rsidRDefault="00E66433">
            <w:pPr>
              <w:pStyle w:val="Name"/>
              <w:rPr>
                <w:rFonts w:asciiTheme="minorHAnsi" w:hAnsiTheme="minorHAnsi" w:cstheme="minorHAnsi"/>
                <w:color w:val="auto"/>
                <w:lang w:val="es-PR"/>
              </w:rPr>
            </w:pPr>
            <w:sdt>
              <w:sdtPr>
                <w:rPr>
                  <w:rFonts w:asciiTheme="minorHAnsi" w:hAnsiTheme="minorHAnsi" w:cstheme="minorHAnsi"/>
                  <w:color w:val="auto"/>
                  <w:lang w:val="es-PR"/>
                </w:rPr>
                <w:alias w:val="Your Name"/>
                <w:tag w:val=""/>
                <w:id w:val="1197042864"/>
                <w:placeholder>
                  <w:docPart w:val="C06A72FC29084C40B9F58F203548575C"/>
                </w:placeholder>
                <w:dataBinding w:prefixMappings="xmlns:ns0='http://purl.org/dc/elements/1.1/' xmlns:ns1='http://schemas.openxmlformats.org/package/2006/metadata/core-properties' " w:xpath="/ns1:coreProperties[1]/ns0:creator[1]" w:storeItemID="{6C3C8BC8-F283-45AE-878A-BAB7291924A1}"/>
                <w15:appearance w15:val="hidden"/>
                <w:text/>
              </w:sdtPr>
              <w:sdtContent>
                <w:r w:rsidR="00911113">
                  <w:rPr>
                    <w:rFonts w:asciiTheme="minorHAnsi" w:hAnsiTheme="minorHAnsi" w:cstheme="minorHAnsi"/>
                    <w:color w:val="auto"/>
                    <w:lang w:val="es-PR"/>
                  </w:rPr>
                  <w:t>jorge O. martínez FLores</w:t>
                </w:r>
              </w:sdtContent>
            </w:sdt>
          </w:p>
          <w:p w14:paraId="655B3F58" w14:textId="471B45FD" w:rsidR="00207509" w:rsidRPr="00A34560" w:rsidRDefault="00400559" w:rsidP="00B23447">
            <w:pPr>
              <w:pStyle w:val="NoSpacing"/>
              <w:rPr>
                <w:rFonts w:cstheme="minorHAnsi"/>
                <w:color w:val="auto"/>
                <w:lang w:val="es-PR"/>
              </w:rPr>
            </w:pPr>
            <w:r w:rsidRPr="00A34560">
              <w:rPr>
                <w:rFonts w:cstheme="minorHAnsi"/>
                <w:color w:val="auto"/>
                <w:lang w:val="es-PR"/>
              </w:rPr>
              <w:t>BO Ceiba CARR 782 K2.5, Cidra, PR, 00739 | 787-595-1704 | </w:t>
            </w:r>
            <w:r w:rsidR="00DE68E5" w:rsidRPr="00A34560">
              <w:rPr>
                <w:rFonts w:cstheme="minorHAnsi"/>
                <w:color w:val="auto"/>
                <w:lang w:val="es-PR"/>
              </w:rPr>
              <w:t>jorgeomf@</w:t>
            </w:r>
            <w:r w:rsidR="00B23447">
              <w:rPr>
                <w:rFonts w:cstheme="minorHAnsi"/>
                <w:color w:val="auto"/>
                <w:lang w:val="es-PR"/>
              </w:rPr>
              <w:t>out</w:t>
            </w:r>
            <w:r w:rsidR="00DE68E5" w:rsidRPr="00A34560">
              <w:rPr>
                <w:rFonts w:cstheme="minorHAnsi"/>
                <w:color w:val="auto"/>
                <w:lang w:val="es-PR"/>
              </w:rPr>
              <w:t>l</w:t>
            </w:r>
            <w:r w:rsidR="00B23447">
              <w:rPr>
                <w:rFonts w:cstheme="minorHAnsi"/>
                <w:color w:val="auto"/>
                <w:lang w:val="es-PR"/>
              </w:rPr>
              <w:t>ook</w:t>
            </w:r>
            <w:r w:rsidR="00DE68E5" w:rsidRPr="00A34560">
              <w:rPr>
                <w:rFonts w:cstheme="minorHAnsi"/>
                <w:color w:val="auto"/>
                <w:lang w:val="es-PR"/>
              </w:rPr>
              <w:t>.com</w:t>
            </w:r>
          </w:p>
        </w:tc>
      </w:tr>
      <w:tr w:rsidR="000E05A9" w:rsidRPr="00A34560" w14:paraId="57543304" w14:textId="77777777" w:rsidTr="6F1A0C00">
        <w:tc>
          <w:tcPr>
            <w:tcW w:w="2070" w:type="dxa"/>
          </w:tcPr>
          <w:p w14:paraId="45DEFEB2" w14:textId="77777777" w:rsidR="00207509" w:rsidRPr="00A34560" w:rsidRDefault="00400559">
            <w:pPr>
              <w:pStyle w:val="Heading1"/>
              <w:rPr>
                <w:rFonts w:cstheme="minorHAnsi"/>
                <w:color w:val="auto"/>
              </w:rPr>
            </w:pPr>
            <w:r w:rsidRPr="00A34560">
              <w:rPr>
                <w:rFonts w:cstheme="minorHAnsi"/>
                <w:color w:val="auto"/>
              </w:rPr>
              <w:t>Summary</w:t>
            </w:r>
          </w:p>
        </w:tc>
        <w:tc>
          <w:tcPr>
            <w:tcW w:w="8370" w:type="dxa"/>
          </w:tcPr>
          <w:p w14:paraId="16DDD57F" w14:textId="77777777" w:rsidR="00207509" w:rsidRPr="00A34560" w:rsidRDefault="00400559" w:rsidP="00341E32">
            <w:pPr>
              <w:rPr>
                <w:rFonts w:cstheme="minorHAnsi"/>
                <w:color w:val="auto"/>
                <w:sz w:val="20"/>
                <w:szCs w:val="20"/>
              </w:rPr>
            </w:pPr>
            <w:r w:rsidRPr="00A34560">
              <w:rPr>
                <w:rFonts w:cstheme="minorHAnsi"/>
                <w:color w:val="auto"/>
                <w:sz w:val="20"/>
                <w:szCs w:val="20"/>
              </w:rPr>
              <w:t xml:space="preserve">Computer </w:t>
            </w:r>
            <w:r w:rsidR="000F5F3A" w:rsidRPr="00A34560">
              <w:rPr>
                <w:rFonts w:cstheme="minorHAnsi"/>
                <w:color w:val="auto"/>
                <w:sz w:val="20"/>
                <w:szCs w:val="20"/>
              </w:rPr>
              <w:t>engineer</w:t>
            </w:r>
            <w:r w:rsidRPr="00A34560">
              <w:rPr>
                <w:rFonts w:cstheme="minorHAnsi"/>
                <w:color w:val="auto"/>
                <w:sz w:val="20"/>
                <w:szCs w:val="20"/>
              </w:rPr>
              <w:t xml:space="preserve">. Fully bilingual (Spanish-English). Fast learner and </w:t>
            </w:r>
            <w:r w:rsidR="00321A0A" w:rsidRPr="00A34560">
              <w:rPr>
                <w:rFonts w:cstheme="minorHAnsi"/>
                <w:color w:val="auto"/>
                <w:sz w:val="20"/>
                <w:szCs w:val="20"/>
              </w:rPr>
              <w:t>excellent</w:t>
            </w:r>
            <w:r w:rsidRPr="00A34560">
              <w:rPr>
                <w:rFonts w:cstheme="minorHAnsi"/>
                <w:color w:val="auto"/>
                <w:sz w:val="20"/>
                <w:szCs w:val="20"/>
              </w:rPr>
              <w:t xml:space="preserve"> problem solver. Experience in Software Engineering and Project leadership.</w:t>
            </w:r>
            <w:r w:rsidR="00321A0A" w:rsidRPr="00A34560">
              <w:rPr>
                <w:rFonts w:cstheme="minorHAnsi"/>
                <w:color w:val="auto"/>
                <w:sz w:val="20"/>
                <w:szCs w:val="20"/>
              </w:rPr>
              <w:t xml:space="preserve"> </w:t>
            </w:r>
            <w:r w:rsidR="00321A0A" w:rsidRPr="00A34560">
              <w:rPr>
                <w:color w:val="auto"/>
                <w:sz w:val="20"/>
                <w:szCs w:val="20"/>
              </w:rPr>
              <w:t>I have experience in working with different operating system and platforms namely Windows, UNIX and Linux.</w:t>
            </w:r>
          </w:p>
        </w:tc>
      </w:tr>
      <w:tr w:rsidR="000E05A9" w:rsidRPr="00A34560" w14:paraId="6907ABE8" w14:textId="77777777" w:rsidTr="6F1A0C00">
        <w:tc>
          <w:tcPr>
            <w:tcW w:w="2070" w:type="dxa"/>
          </w:tcPr>
          <w:p w14:paraId="5435FE0A" w14:textId="77777777" w:rsidR="00317C01" w:rsidRPr="00A34560" w:rsidRDefault="00317C01">
            <w:pPr>
              <w:pStyle w:val="Heading1"/>
              <w:rPr>
                <w:rFonts w:cstheme="minorHAnsi"/>
                <w:strike/>
                <w:color w:val="auto"/>
              </w:rPr>
            </w:pPr>
            <w:r w:rsidRPr="00A34560">
              <w:rPr>
                <w:rFonts w:cstheme="minorHAnsi"/>
                <w:color w:val="auto"/>
              </w:rPr>
              <w:t>Experience</w:t>
            </w:r>
          </w:p>
        </w:tc>
        <w:tc>
          <w:tcPr>
            <w:tcW w:w="8370" w:type="dxa"/>
          </w:tcPr>
          <w:sdt>
            <w:sdtPr>
              <w:rPr>
                <w:rFonts w:eastAsiaTheme="minorHAnsi" w:cstheme="minorHAnsi"/>
                <w:b/>
                <w:bCs/>
                <w:caps w:val="0"/>
                <w:color w:val="auto"/>
                <w:kern w:val="0"/>
                <w:sz w:val="19"/>
                <w:szCs w:val="20"/>
              </w:rPr>
              <w:id w:val="1633363230"/>
              <w15:color w:val="C0C0C0"/>
              <w15:repeatingSection/>
            </w:sdtPr>
            <w:sdtEndPr>
              <w:rPr>
                <w:b w:val="0"/>
                <w:bCs w:val="0"/>
              </w:rPr>
            </w:sdtEndPr>
            <w:sdtContent>
              <w:sdt>
                <w:sdtPr>
                  <w:rPr>
                    <w:rFonts w:cstheme="minorHAnsi"/>
                    <w:b/>
                    <w:bCs/>
                    <w:caps w:val="0"/>
                    <w:color w:val="auto"/>
                    <w:kern w:val="0"/>
                  </w:rPr>
                  <w:id w:val="1283769964"/>
                  <w:placeholder>
                    <w:docPart w:val="EE894FF2F67A4AAF9551FCE4DB45F7EB"/>
                  </w:placeholder>
                  <w15:color w:val="C0C0C0"/>
                  <w15:repeatingSectionItem/>
                </w:sdtPr>
                <w:sdtEndPr>
                  <w:rPr>
                    <w:b w:val="0"/>
                    <w:bCs w:val="0"/>
                  </w:rPr>
                </w:sdtEndPr>
                <w:sdtContent>
                  <w:p w14:paraId="365F9A74" w14:textId="3528C132" w:rsidR="00317C01" w:rsidRPr="00A34560" w:rsidRDefault="00317C01" w:rsidP="00137943">
                    <w:pPr>
                      <w:pStyle w:val="Heading2"/>
                      <w:rPr>
                        <w:rFonts w:cstheme="minorHAnsi"/>
                        <w:b/>
                        <w:caps w:val="0"/>
                        <w:color w:val="auto"/>
                        <w:sz w:val="22"/>
                        <w:szCs w:val="22"/>
                      </w:rPr>
                    </w:pPr>
                    <w:r w:rsidRPr="00A34560">
                      <w:rPr>
                        <w:rStyle w:val="PlaceholderText"/>
                        <w:rFonts w:eastAsia="Times New Roman" w:cstheme="minorHAnsi"/>
                        <w:b/>
                        <w:bCs/>
                        <w:caps w:val="0"/>
                        <w:color w:val="auto"/>
                        <w:kern w:val="28"/>
                        <w:sz w:val="22"/>
                        <w:szCs w:val="22"/>
                        <w:lang w:eastAsia="en-US"/>
                      </w:rPr>
                      <w:t>Research Intern, University of New Hampshire -</w:t>
                    </w:r>
                    <w:r w:rsidRPr="00A34560">
                      <w:rPr>
                        <w:rStyle w:val="PlaceholderText"/>
                        <w:rFonts w:eastAsia="Times New Roman" w:cstheme="minorHAnsi"/>
                        <w:b/>
                        <w:color w:val="auto"/>
                        <w:kern w:val="28"/>
                        <w:sz w:val="22"/>
                        <w:szCs w:val="22"/>
                        <w:lang w:eastAsia="en-US"/>
                      </w:rPr>
                      <w:t xml:space="preserve"> P</w:t>
                    </w:r>
                    <w:r w:rsidRPr="00A34560">
                      <w:rPr>
                        <w:rStyle w:val="PlaceholderText"/>
                        <w:rFonts w:eastAsia="Times New Roman" w:cstheme="minorHAnsi"/>
                        <w:b/>
                        <w:bCs/>
                        <w:caps w:val="0"/>
                        <w:color w:val="auto"/>
                        <w:kern w:val="28"/>
                        <w:sz w:val="22"/>
                        <w:szCs w:val="22"/>
                        <w:lang w:eastAsia="en-US"/>
                      </w:rPr>
                      <w:t>hysics Department</w:t>
                    </w:r>
                  </w:p>
                  <w:p w14:paraId="0CB51F4C" w14:textId="77777777" w:rsidR="00317C01" w:rsidRPr="00A34560" w:rsidRDefault="00317C01" w:rsidP="00137943">
                    <w:pPr>
                      <w:rPr>
                        <w:b/>
                        <w:color w:val="auto"/>
                      </w:rPr>
                    </w:pPr>
                    <w:r w:rsidRPr="00A34560">
                      <w:rPr>
                        <w:b/>
                        <w:color w:val="auto"/>
                      </w:rPr>
                      <w:t>Morse Hall, 8 College road, Durham NH, 03824                                             June 2015- July 2015</w:t>
                    </w:r>
                  </w:p>
                  <w:p w14:paraId="1B7E6135" w14:textId="77777777" w:rsidR="00317C01" w:rsidRPr="00A34560" w:rsidRDefault="00317C01" w:rsidP="00DA2418">
                    <w:pPr>
                      <w:spacing w:after="0" w:line="240" w:lineRule="auto"/>
                      <w:rPr>
                        <w:rStyle w:val="field-text"/>
                        <w:rFonts w:cstheme="minorHAnsi"/>
                        <w:color w:val="auto"/>
                      </w:rPr>
                    </w:pPr>
                    <w:r w:rsidRPr="00A34560">
                      <w:rPr>
                        <w:rStyle w:val="field-text"/>
                        <w:rFonts w:cstheme="minorHAnsi"/>
                        <w:color w:val="auto"/>
                      </w:rPr>
                      <w:t>Our tasks as interns was to create scripts to analyze various types of data given to us. We would develop scripts (mostly in python) to analyze, plot and manipulate the data in various formats such</w:t>
                    </w:r>
                  </w:p>
                  <w:p w14:paraId="5A63E360" w14:textId="77777777" w:rsidR="00317C01" w:rsidRPr="00A34560" w:rsidRDefault="00317C01" w:rsidP="00DA2418">
                    <w:pPr>
                      <w:spacing w:after="0" w:line="240" w:lineRule="auto"/>
                      <w:rPr>
                        <w:rStyle w:val="field-text"/>
                        <w:rFonts w:cstheme="minorHAnsi"/>
                        <w:color w:val="auto"/>
                      </w:rPr>
                    </w:pPr>
                    <w:r w:rsidRPr="00A34560">
                      <w:rPr>
                        <w:rStyle w:val="field-text"/>
                        <w:rFonts w:cstheme="minorHAnsi"/>
                        <w:color w:val="auto"/>
                      </w:rPr>
                      <w:t xml:space="preserve">as CDF, DAT and other formats. At the end of the internship I presented a poster with the results of the analysis. </w:t>
                    </w:r>
                  </w:p>
                  <w:p w14:paraId="4516D1C3" w14:textId="77777777" w:rsidR="00317C01" w:rsidRPr="00A34560" w:rsidRDefault="00E66433" w:rsidP="00DA2418">
                    <w:pPr>
                      <w:spacing w:after="0" w:line="240" w:lineRule="auto"/>
                      <w:rPr>
                        <w:rFonts w:cstheme="minorHAnsi"/>
                        <w:color w:val="auto"/>
                      </w:rPr>
                    </w:pPr>
                  </w:p>
                </w:sdtContent>
              </w:sdt>
              <w:sdt>
                <w:sdtPr>
                  <w:rPr>
                    <w:rFonts w:cstheme="minorHAnsi"/>
                    <w:b/>
                    <w:bCs/>
                    <w:caps w:val="0"/>
                    <w:color w:val="auto"/>
                    <w:kern w:val="0"/>
                  </w:rPr>
                  <w:id w:val="-1824880751"/>
                  <w:placeholder>
                    <w:docPart w:val="EE894FF2F67A4AAF9551FCE4DB45F7EB"/>
                  </w:placeholder>
                  <w15:color w:val="C0C0C0"/>
                  <w15:repeatingSectionItem/>
                </w:sdtPr>
                <w:sdtEndPr>
                  <w:rPr>
                    <w:b w:val="0"/>
                    <w:bCs w:val="0"/>
                  </w:rPr>
                </w:sdtEndPr>
                <w:sdtContent>
                  <w:p w14:paraId="1779F14C" w14:textId="77777777" w:rsidR="00317C01" w:rsidRPr="00A34560" w:rsidRDefault="00317C01" w:rsidP="00DA2418">
                    <w:pPr>
                      <w:pStyle w:val="Heading2"/>
                      <w:rPr>
                        <w:rFonts w:eastAsiaTheme="minorHAnsi" w:cstheme="minorHAnsi"/>
                        <w:b/>
                        <w:color w:val="auto"/>
                        <w:sz w:val="22"/>
                        <w:szCs w:val="22"/>
                      </w:rPr>
                    </w:pPr>
                    <w:r w:rsidRPr="00A34560">
                      <w:rPr>
                        <w:rFonts w:eastAsiaTheme="minorHAnsi" w:cstheme="minorHAnsi"/>
                        <w:b/>
                        <w:caps w:val="0"/>
                        <w:color w:val="auto"/>
                        <w:sz w:val="22"/>
                        <w:szCs w:val="22"/>
                      </w:rPr>
                      <w:t>CubeSat Project Web Programmer</w:t>
                    </w:r>
                    <w:r w:rsidRPr="00A34560">
                      <w:rPr>
                        <w:rFonts w:eastAsiaTheme="minorHAnsi" w:cstheme="minorHAnsi"/>
                        <w:caps w:val="0"/>
                        <w:strike/>
                        <w:color w:val="auto"/>
                        <w:sz w:val="22"/>
                        <w:szCs w:val="22"/>
                      </w:rPr>
                      <w:t>,</w:t>
                    </w:r>
                    <w:r w:rsidRPr="00A34560">
                      <w:rPr>
                        <w:rFonts w:cstheme="minorHAnsi"/>
                        <w:caps w:val="0"/>
                        <w:strike/>
                        <w:color w:val="auto"/>
                        <w:sz w:val="22"/>
                        <w:szCs w:val="22"/>
                      </w:rPr>
                      <w:t xml:space="preserve"> </w:t>
                    </w:r>
                    <w:r w:rsidRPr="00A34560">
                      <w:rPr>
                        <w:rFonts w:eastAsiaTheme="minorHAnsi" w:cstheme="minorHAnsi"/>
                        <w:b/>
                        <w:caps w:val="0"/>
                        <w:color w:val="auto"/>
                        <w:sz w:val="22"/>
                        <w:szCs w:val="22"/>
                      </w:rPr>
                      <w:t>Space Engineering and Research Center, Universidad Del Turabo</w:t>
                    </w:r>
                  </w:p>
                  <w:p w14:paraId="3C2AA0B7" w14:textId="77777777" w:rsidR="00317C01" w:rsidRPr="00A34560" w:rsidRDefault="00317C01" w:rsidP="00977766">
                    <w:pPr>
                      <w:spacing w:line="240" w:lineRule="auto"/>
                      <w:rPr>
                        <w:b/>
                        <w:color w:val="auto"/>
                        <w:lang w:val="es-PR"/>
                      </w:rPr>
                    </w:pPr>
                    <w:r w:rsidRPr="00A34560">
                      <w:rPr>
                        <w:rStyle w:val="Strong"/>
                        <w:color w:val="auto"/>
                        <w:lang w:val="es-PR"/>
                      </w:rPr>
                      <w:t>Universidad Del Turabo</w:t>
                    </w:r>
                    <w:r w:rsidRPr="00A34560">
                      <w:rPr>
                        <w:rFonts w:cstheme="minorHAnsi"/>
                        <w:b/>
                        <w:color w:val="auto"/>
                        <w:lang w:val="es-PR"/>
                      </w:rPr>
                      <w:t xml:space="preserve">, </w:t>
                    </w:r>
                    <w:r w:rsidRPr="00A34560">
                      <w:rPr>
                        <w:rStyle w:val="st"/>
                        <w:b/>
                        <w:color w:val="auto"/>
                        <w:lang w:val="es-PR"/>
                      </w:rPr>
                      <w:t xml:space="preserve">Carr. 189, Km. 3.3. </w:t>
                    </w:r>
                    <w:proofErr w:type="gramStart"/>
                    <w:r w:rsidRPr="00A34560">
                      <w:rPr>
                        <w:rStyle w:val="st"/>
                        <w:b/>
                        <w:color w:val="auto"/>
                        <w:lang w:val="es-PR"/>
                      </w:rPr>
                      <w:t>,</w:t>
                    </w:r>
                    <w:r w:rsidRPr="00A34560">
                      <w:rPr>
                        <w:rFonts w:cstheme="minorHAnsi"/>
                        <w:b/>
                        <w:color w:val="auto"/>
                        <w:lang w:val="es-PR"/>
                      </w:rPr>
                      <w:t>Gurabo</w:t>
                    </w:r>
                    <w:proofErr w:type="gramEnd"/>
                    <w:r w:rsidRPr="00A34560">
                      <w:rPr>
                        <w:rFonts w:cstheme="minorHAnsi"/>
                        <w:b/>
                        <w:color w:val="auto"/>
                        <w:lang w:val="es-PR"/>
                      </w:rPr>
                      <w:t xml:space="preserve"> Pr 00778            </w:t>
                    </w:r>
                    <w:r w:rsidRPr="00A34560">
                      <w:rPr>
                        <w:b/>
                        <w:color w:val="auto"/>
                        <w:lang w:val="es-PR"/>
                      </w:rPr>
                      <w:t>February 2015- May 2015</w:t>
                    </w:r>
                  </w:p>
                  <w:p w14:paraId="4A64577C" w14:textId="3A23395E" w:rsidR="00317C01" w:rsidRPr="00A34560" w:rsidRDefault="00317C01" w:rsidP="00977766">
                    <w:pPr>
                      <w:spacing w:line="240" w:lineRule="auto"/>
                      <w:rPr>
                        <w:rFonts w:cstheme="minorHAnsi"/>
                        <w:color w:val="auto"/>
                      </w:rPr>
                    </w:pPr>
                    <w:r w:rsidRPr="00A34560">
                      <w:rPr>
                        <w:rFonts w:cstheme="minorHAnsi"/>
                        <w:color w:val="auto"/>
                      </w:rPr>
                      <w:t xml:space="preserve">My Task </w:t>
                    </w:r>
                    <w:r w:rsidR="00436AA1">
                      <w:rPr>
                        <w:rFonts w:cstheme="minorHAnsi"/>
                        <w:color w:val="auto"/>
                      </w:rPr>
                      <w:t>i</w:t>
                    </w:r>
                    <w:r w:rsidRPr="00A34560">
                      <w:rPr>
                        <w:rFonts w:cstheme="minorHAnsi"/>
                        <w:color w:val="auto"/>
                      </w:rPr>
                      <w:t xml:space="preserve">n The Project Was </w:t>
                    </w:r>
                    <w:proofErr w:type="gramStart"/>
                    <w:r w:rsidRPr="00A34560">
                      <w:rPr>
                        <w:rFonts w:cstheme="minorHAnsi"/>
                        <w:color w:val="auto"/>
                      </w:rPr>
                      <w:t>To</w:t>
                    </w:r>
                    <w:proofErr w:type="gramEnd"/>
                    <w:r w:rsidRPr="00A34560">
                      <w:rPr>
                        <w:rFonts w:cstheme="minorHAnsi"/>
                        <w:color w:val="auto"/>
                      </w:rPr>
                      <w:t xml:space="preserve"> Configure A Server To Store Data In A Database And Display To Other Participants Of The Project Through The Web. I Designed A Web Page </w:t>
                    </w:r>
                    <w:proofErr w:type="gramStart"/>
                    <w:r w:rsidRPr="00A34560">
                      <w:rPr>
                        <w:rFonts w:cstheme="minorHAnsi"/>
                        <w:color w:val="auto"/>
                      </w:rPr>
                      <w:t>To</w:t>
                    </w:r>
                    <w:proofErr w:type="gramEnd"/>
                    <w:r w:rsidRPr="00A34560">
                      <w:rPr>
                        <w:rFonts w:cstheme="minorHAnsi"/>
                        <w:color w:val="auto"/>
                      </w:rPr>
                      <w:t xml:space="preserve"> Connect To The Server And Provide A Login To The Participants Of The Project And Organize The Data By Satellite And Data Type.</w:t>
                    </w:r>
                  </w:p>
                </w:sdtContent>
              </w:sdt>
              <w:sdt>
                <w:sdtPr>
                  <w:rPr>
                    <w:rFonts w:eastAsiaTheme="minorHAnsi" w:cstheme="minorHAnsi"/>
                    <w:b/>
                    <w:bCs/>
                    <w:caps/>
                    <w:color w:val="auto"/>
                    <w:sz w:val="19"/>
                    <w:szCs w:val="20"/>
                  </w:rPr>
                  <w:id w:val="903498521"/>
                  <w:placeholder>
                    <w:docPart w:val="A3708C25B5174B6FBAB04E8E30F9C79C"/>
                  </w:placeholder>
                  <w15:color w:val="C0C0C0"/>
                  <w15:repeatingSectionItem/>
                </w:sdtPr>
                <w:sdtEndPr>
                  <w:rPr>
                    <w:b w:val="0"/>
                    <w:bCs w:val="0"/>
                    <w:caps w:val="0"/>
                  </w:rPr>
                </w:sdtEndPr>
                <w:sdtContent>
                  <w:p w14:paraId="067D0312" w14:textId="77777777" w:rsidR="00317C01" w:rsidRPr="00A34560" w:rsidRDefault="00317C01" w:rsidP="00651621">
                    <w:pPr>
                      <w:spacing w:after="0" w:line="240" w:lineRule="auto"/>
                      <w:rPr>
                        <w:rStyle w:val="Emphasis"/>
                        <w:rFonts w:cstheme="minorHAnsi"/>
                        <w:color w:val="auto"/>
                        <w:sz w:val="22"/>
                        <w:szCs w:val="22"/>
                      </w:rPr>
                    </w:pPr>
                    <w:r w:rsidRPr="00A34560">
                      <w:rPr>
                        <w:rFonts w:cstheme="minorHAnsi"/>
                        <w:b/>
                        <w:color w:val="auto"/>
                        <w:sz w:val="22"/>
                        <w:szCs w:val="22"/>
                      </w:rPr>
                      <w:t>CubeSat Project Lead Programmer</w:t>
                    </w:r>
                    <w:r w:rsidRPr="00A34560">
                      <w:rPr>
                        <w:rStyle w:val="Emphasis"/>
                        <w:rFonts w:cstheme="minorHAnsi"/>
                        <w:strike/>
                        <w:color w:val="auto"/>
                        <w:sz w:val="22"/>
                        <w:szCs w:val="22"/>
                      </w:rPr>
                      <w:t xml:space="preserve"> </w:t>
                    </w:r>
                    <w:r w:rsidRPr="00A34560">
                      <w:rPr>
                        <w:rFonts w:eastAsiaTheme="minorHAnsi" w:cstheme="minorHAnsi"/>
                        <w:b/>
                        <w:color w:val="auto"/>
                        <w:sz w:val="22"/>
                        <w:szCs w:val="22"/>
                      </w:rPr>
                      <w:t>Space Engineering and Research Center, Universidad del Turabo</w:t>
                    </w:r>
                  </w:p>
                  <w:p w14:paraId="04EB86E9" w14:textId="77777777" w:rsidR="00317C01" w:rsidRPr="00A34560" w:rsidRDefault="00317C01" w:rsidP="00651621">
                    <w:pPr>
                      <w:spacing w:after="0" w:line="240" w:lineRule="auto"/>
                      <w:rPr>
                        <w:b/>
                        <w:color w:val="auto"/>
                        <w:lang w:val="es-PR"/>
                      </w:rPr>
                    </w:pPr>
                    <w:r w:rsidRPr="00A34560">
                      <w:rPr>
                        <w:rStyle w:val="Strong"/>
                        <w:color w:val="auto"/>
                        <w:lang w:val="es-PR"/>
                      </w:rPr>
                      <w:t>Universidad del Turabo</w:t>
                    </w:r>
                    <w:r w:rsidRPr="00A34560">
                      <w:rPr>
                        <w:rFonts w:cstheme="minorHAnsi"/>
                        <w:color w:val="auto"/>
                        <w:lang w:val="es-PR"/>
                      </w:rPr>
                      <w:t xml:space="preserve">, </w:t>
                    </w:r>
                    <w:r w:rsidRPr="00A34560">
                      <w:rPr>
                        <w:rStyle w:val="st"/>
                        <w:b/>
                        <w:color w:val="auto"/>
                        <w:lang w:val="es-PR"/>
                      </w:rPr>
                      <w:t>Carr. 189, Km. 3.3. ,</w:t>
                    </w:r>
                    <w:r w:rsidRPr="00A34560">
                      <w:rPr>
                        <w:rFonts w:cstheme="minorHAnsi"/>
                        <w:b/>
                        <w:color w:val="auto"/>
                        <w:lang w:val="es-PR"/>
                      </w:rPr>
                      <w:t>Gurabo PR 00778</w:t>
                    </w:r>
                    <w:r w:rsidRPr="00A34560">
                      <w:rPr>
                        <w:rFonts w:cstheme="minorHAnsi"/>
                        <w:b/>
                        <w:caps/>
                        <w:color w:val="auto"/>
                        <w:lang w:val="es-PR"/>
                      </w:rPr>
                      <w:t xml:space="preserve">          </w:t>
                    </w:r>
                    <w:r w:rsidRPr="00A34560">
                      <w:rPr>
                        <w:b/>
                        <w:color w:val="auto"/>
                        <w:lang w:val="es-PR"/>
                      </w:rPr>
                      <w:t>February 2016- April 2016</w:t>
                    </w:r>
                  </w:p>
                  <w:p w14:paraId="5AA3430D" w14:textId="77777777" w:rsidR="00317C01" w:rsidRPr="00A34560" w:rsidRDefault="00317C01" w:rsidP="00497DB2">
                    <w:pPr>
                      <w:pStyle w:val="Heading2"/>
                      <w:rPr>
                        <w:color w:val="auto"/>
                        <w:lang w:val="es-PR"/>
                      </w:rPr>
                    </w:pPr>
                  </w:p>
                  <w:p w14:paraId="44504295" w14:textId="77777777" w:rsidR="00B93983" w:rsidRPr="00A34560" w:rsidRDefault="00317C01" w:rsidP="00F17F61">
                    <w:pPr>
                      <w:pStyle w:val="ListBullet"/>
                      <w:rPr>
                        <w:rFonts w:cstheme="minorHAnsi"/>
                        <w:strike/>
                        <w:color w:val="auto"/>
                        <w:sz w:val="22"/>
                        <w:szCs w:val="22"/>
                      </w:rPr>
                    </w:pPr>
                    <w:r w:rsidRPr="00A34560">
                      <w:rPr>
                        <w:color w:val="auto"/>
                      </w:rPr>
                      <w:t>Our task in the project was to configure a server and antennae to automatically receive data from a satellite, store it in a server, analyze and delete data that will not be used. We worked with the team that was in charge of managing the antennae to help us in connecting the computer that received the data to the server.</w:t>
                    </w:r>
                    <w:r w:rsidR="00F17F61" w:rsidRPr="00A34560">
                      <w:rPr>
                        <w:color w:val="auto"/>
                      </w:rPr>
                      <w:t xml:space="preserve"> My task was to work with the interface that would connect the two computers to pass the data and the database design and integration.</w:t>
                    </w:r>
                  </w:p>
                  <w:p w14:paraId="56172771" w14:textId="77777777" w:rsidR="00B93983" w:rsidRPr="00A34560" w:rsidRDefault="00B93983" w:rsidP="00B93983">
                    <w:pPr>
                      <w:spacing w:after="0" w:line="240" w:lineRule="auto"/>
                      <w:rPr>
                        <w:rStyle w:val="Emphasis"/>
                        <w:rFonts w:cstheme="minorHAnsi"/>
                        <w:color w:val="auto"/>
                        <w:sz w:val="22"/>
                        <w:szCs w:val="22"/>
                      </w:rPr>
                    </w:pPr>
                    <w:r w:rsidRPr="00A34560">
                      <w:rPr>
                        <w:rFonts w:cstheme="minorHAnsi"/>
                        <w:b/>
                        <w:color w:val="auto"/>
                        <w:sz w:val="22"/>
                        <w:szCs w:val="22"/>
                      </w:rPr>
                      <w:t>Specialist I –</w:t>
                    </w:r>
                    <w:r w:rsidR="00A34560" w:rsidRPr="00A34560">
                      <w:rPr>
                        <w:rFonts w:cstheme="minorHAnsi"/>
                        <w:b/>
                        <w:color w:val="auto"/>
                        <w:sz w:val="22"/>
                        <w:szCs w:val="22"/>
                      </w:rPr>
                      <w:t xml:space="preserve"> Verification and validation,</w:t>
                    </w:r>
                    <w:r w:rsidRPr="00A34560">
                      <w:rPr>
                        <w:rFonts w:cstheme="minorHAnsi"/>
                        <w:b/>
                        <w:color w:val="auto"/>
                        <w:sz w:val="22"/>
                        <w:szCs w:val="22"/>
                      </w:rPr>
                      <w:t xml:space="preserve"> InfoTech Isabela</w:t>
                    </w:r>
                  </w:p>
                  <w:p w14:paraId="515107AC" w14:textId="77777777" w:rsidR="00B93983" w:rsidRPr="00A34560" w:rsidRDefault="00B93983" w:rsidP="00B93983">
                    <w:pPr>
                      <w:spacing w:after="0" w:line="240" w:lineRule="auto"/>
                      <w:rPr>
                        <w:b/>
                        <w:color w:val="auto"/>
                      </w:rPr>
                    </w:pPr>
                    <w:r w:rsidRPr="009E059A">
                      <w:rPr>
                        <w:rStyle w:val="label"/>
                        <w:b/>
                        <w:color w:val="auto"/>
                      </w:rPr>
                      <w:t xml:space="preserve">699 Industrial </w:t>
                    </w:r>
                    <w:r w:rsidR="00A34560" w:rsidRPr="009E059A">
                      <w:rPr>
                        <w:rStyle w:val="label"/>
                        <w:b/>
                        <w:color w:val="auto"/>
                      </w:rPr>
                      <w:t>Avenue, Isabela</w:t>
                    </w:r>
                    <w:r w:rsidRPr="009E059A">
                      <w:rPr>
                        <w:rStyle w:val="label"/>
                        <w:b/>
                        <w:color w:val="auto"/>
                      </w:rPr>
                      <w:t>, PR 00662</w:t>
                    </w:r>
                    <w:r w:rsidRPr="00A34560">
                      <w:rPr>
                        <w:rStyle w:val="label"/>
                        <w:color w:val="auto"/>
                      </w:rPr>
                      <w:t xml:space="preserve">                                               </w:t>
                    </w:r>
                    <w:r w:rsidRPr="00A34560">
                      <w:rPr>
                        <w:b/>
                        <w:color w:val="auto"/>
                      </w:rPr>
                      <w:t>June 2016- July 2016</w:t>
                    </w:r>
                  </w:p>
                  <w:p w14:paraId="2CA0215C" w14:textId="77777777" w:rsidR="00B93983" w:rsidRPr="00A34560" w:rsidRDefault="00B93983" w:rsidP="00B93983">
                    <w:pPr>
                      <w:pStyle w:val="Heading2"/>
                      <w:rPr>
                        <w:color w:val="auto"/>
                      </w:rPr>
                    </w:pPr>
                  </w:p>
                  <w:p w14:paraId="162C9207" w14:textId="77777777" w:rsidR="0073631B" w:rsidRPr="0073631B" w:rsidRDefault="00A34560" w:rsidP="0073631B">
                    <w:pPr>
                      <w:pStyle w:val="ListBullet"/>
                      <w:rPr>
                        <w:rFonts w:cstheme="minorHAnsi"/>
                        <w:color w:val="auto"/>
                      </w:rPr>
                    </w:pPr>
                    <w:r>
                      <w:rPr>
                        <w:rFonts w:cstheme="minorHAnsi"/>
                        <w:color w:val="auto"/>
                      </w:rPr>
                      <w:t xml:space="preserve">My task </w:t>
                    </w:r>
                    <w:r w:rsidRPr="00A34560">
                      <w:rPr>
                        <w:rFonts w:cstheme="minorHAnsi"/>
                        <w:color w:val="auto"/>
                      </w:rPr>
                      <w:t>was to test di</w:t>
                    </w:r>
                    <w:r>
                      <w:rPr>
                        <w:rFonts w:cstheme="minorHAnsi"/>
                        <w:color w:val="auto"/>
                      </w:rPr>
                      <w:t>fferent systems and hardware to find flaws and fix them. If processes needed to be improved, we would work on that as well. We developed new processes or programs to optimize work as well.</w:t>
                    </w:r>
                  </w:p>
                </w:sdtContent>
              </w:sdt>
              <w:sdt>
                <w:sdtPr>
                  <w:rPr>
                    <w:rFonts w:eastAsiaTheme="minorHAnsi" w:cstheme="minorHAnsi"/>
                    <w:b/>
                    <w:bCs/>
                    <w:caps/>
                    <w:color w:val="auto"/>
                    <w:sz w:val="19"/>
                    <w:szCs w:val="20"/>
                  </w:rPr>
                  <w:id w:val="-1988240893"/>
                  <w:placeholder>
                    <w:docPart w:val="B51BC7FA324141FF8533B2B38C505BD0"/>
                  </w:placeholder>
                  <w15:color w:val="C0C0C0"/>
                  <w15:repeatingSectionItem/>
                </w:sdtPr>
                <w:sdtEndPr>
                  <w:rPr>
                    <w:rFonts w:eastAsiaTheme="minorEastAsia"/>
                    <w:b w:val="0"/>
                    <w:bCs w:val="0"/>
                    <w:caps w:val="0"/>
                    <w:sz w:val="18"/>
                    <w:szCs w:val="18"/>
                  </w:rPr>
                </w:sdtEndPr>
                <w:sdtContent>
                  <w:p w14:paraId="46EAD495" w14:textId="77777777" w:rsidR="0073631B" w:rsidRPr="00A34560" w:rsidRDefault="0073631B" w:rsidP="00651621">
                    <w:pPr>
                      <w:spacing w:after="0" w:line="240" w:lineRule="auto"/>
                      <w:rPr>
                        <w:rStyle w:val="Emphasis"/>
                        <w:rFonts w:cstheme="minorHAnsi"/>
                        <w:color w:val="auto"/>
                        <w:sz w:val="22"/>
                        <w:szCs w:val="22"/>
                      </w:rPr>
                    </w:pPr>
                    <w:r>
                      <w:rPr>
                        <w:rFonts w:cstheme="minorHAnsi"/>
                        <w:b/>
                        <w:color w:val="auto"/>
                        <w:sz w:val="22"/>
                        <w:szCs w:val="22"/>
                      </w:rPr>
                      <w:t>Software Assurance Intern</w:t>
                    </w:r>
                    <w:r w:rsidR="009E059A">
                      <w:rPr>
                        <w:rFonts w:cstheme="minorHAnsi"/>
                        <w:b/>
                        <w:color w:val="auto"/>
                        <w:sz w:val="22"/>
                        <w:szCs w:val="22"/>
                      </w:rPr>
                      <w:t xml:space="preserve"> </w:t>
                    </w:r>
                    <w:r w:rsidRPr="00A34560">
                      <w:rPr>
                        <w:rStyle w:val="Emphasis"/>
                        <w:rFonts w:cstheme="minorHAnsi"/>
                        <w:strike/>
                        <w:color w:val="auto"/>
                        <w:sz w:val="22"/>
                        <w:szCs w:val="22"/>
                      </w:rPr>
                      <w:t xml:space="preserve"> </w:t>
                    </w:r>
                    <w:r w:rsidR="009E059A">
                      <w:rPr>
                        <w:rStyle w:val="Emphasis"/>
                        <w:rFonts w:cstheme="minorHAnsi"/>
                        <w:strike/>
                        <w:color w:val="auto"/>
                        <w:sz w:val="22"/>
                        <w:szCs w:val="22"/>
                      </w:rPr>
                      <w:t xml:space="preserve"> </w:t>
                    </w:r>
                    <w:r w:rsidR="009E059A">
                      <w:rPr>
                        <w:rFonts w:eastAsiaTheme="minorHAnsi" w:cstheme="minorHAnsi"/>
                        <w:b/>
                        <w:color w:val="auto"/>
                        <w:sz w:val="22"/>
                        <w:szCs w:val="22"/>
                      </w:rPr>
                      <w:t>NASA Glenn Research Center</w:t>
                    </w:r>
                  </w:p>
                  <w:p w14:paraId="39EA4141" w14:textId="77777777" w:rsidR="009E059A" w:rsidRDefault="009E059A" w:rsidP="009E059A">
                    <w:pPr>
                      <w:spacing w:after="0" w:line="240" w:lineRule="auto"/>
                      <w:rPr>
                        <w:b/>
                        <w:color w:val="auto"/>
                      </w:rPr>
                    </w:pPr>
                    <w:r>
                      <w:rPr>
                        <w:rStyle w:val="xbe"/>
                      </w:rPr>
                      <w:t>21000 Brookpark Rd, Cleveland, OH 44135</w:t>
                    </w:r>
                    <w:r w:rsidR="0073631B" w:rsidRPr="00A753AB">
                      <w:rPr>
                        <w:rFonts w:cstheme="minorHAnsi"/>
                        <w:b/>
                        <w:caps/>
                        <w:color w:val="auto"/>
                      </w:rPr>
                      <w:t xml:space="preserve"> </w:t>
                    </w:r>
                    <w:r w:rsidRPr="00A753AB">
                      <w:rPr>
                        <w:rFonts w:cstheme="minorHAnsi"/>
                        <w:b/>
                        <w:caps/>
                        <w:color w:val="auto"/>
                      </w:rPr>
                      <w:t xml:space="preserve">                                         </w:t>
                    </w:r>
                    <w:r>
                      <w:rPr>
                        <w:b/>
                        <w:color w:val="auto"/>
                      </w:rPr>
                      <w:t>August 2016- December</w:t>
                    </w:r>
                    <w:r w:rsidRPr="00A34560">
                      <w:rPr>
                        <w:b/>
                        <w:color w:val="auto"/>
                      </w:rPr>
                      <w:t xml:space="preserve"> 2016</w:t>
                    </w:r>
                  </w:p>
                  <w:p w14:paraId="6AD62E61" w14:textId="77777777" w:rsidR="009E059A" w:rsidRPr="00A34560" w:rsidRDefault="009E059A" w:rsidP="009E059A">
                    <w:pPr>
                      <w:pStyle w:val="Heading2"/>
                      <w:rPr>
                        <w:color w:val="auto"/>
                      </w:rPr>
                    </w:pPr>
                  </w:p>
                  <w:p w14:paraId="35BE424A" w14:textId="77777777" w:rsidR="009E059A" w:rsidRPr="0073631B" w:rsidRDefault="009E059A" w:rsidP="009E059A">
                    <w:pPr>
                      <w:pStyle w:val="ListBullet"/>
                      <w:rPr>
                        <w:rFonts w:cstheme="minorHAnsi"/>
                        <w:color w:val="auto"/>
                      </w:rPr>
                    </w:pPr>
                    <w:r>
                      <w:rPr>
                        <w:rFonts w:cstheme="minorHAnsi"/>
                        <w:color w:val="auto"/>
                      </w:rPr>
                      <w:t xml:space="preserve">My task in this internship </w:t>
                    </w:r>
                    <w:r w:rsidRPr="00A34560">
                      <w:rPr>
                        <w:rFonts w:cstheme="minorHAnsi"/>
                        <w:color w:val="auto"/>
                      </w:rPr>
                      <w:t xml:space="preserve">was to </w:t>
                    </w:r>
                    <w:r>
                      <w:rPr>
                        <w:rFonts w:cstheme="minorHAnsi"/>
                        <w:color w:val="auto"/>
                      </w:rPr>
                      <w:t>assist the software assurance team to perform software audits, revise software assurance practices and develop software to aid software assurance engineer. In the internship assisted the development for a plugin for the JIRA platform to track the software assurance project.</w:t>
                    </w:r>
                  </w:p>
                  <w:p w14:paraId="5F01DEE2" w14:textId="77777777" w:rsidR="009E059A" w:rsidRPr="0073631B" w:rsidRDefault="00E66433" w:rsidP="009E059A">
                    <w:pPr>
                      <w:spacing w:after="0" w:line="240" w:lineRule="auto"/>
                      <w:rPr>
                        <w:rFonts w:cstheme="minorHAnsi"/>
                        <w:color w:val="auto"/>
                      </w:rPr>
                    </w:pPr>
                  </w:p>
                </w:sdtContent>
              </w:sdt>
              <w:sdt>
                <w:sdtPr>
                  <w:rPr>
                    <w:rFonts w:eastAsiaTheme="minorHAnsi" w:cstheme="minorHAnsi"/>
                    <w:b/>
                    <w:bCs/>
                    <w:caps/>
                    <w:color w:val="auto"/>
                    <w:sz w:val="19"/>
                    <w:szCs w:val="20"/>
                  </w:rPr>
                  <w:id w:val="771983551"/>
                  <w15:color w:val="C0C0C0"/>
                  <w15:repeatingSectionItem/>
                </w:sdtPr>
                <w:sdtEndPr>
                  <w:rPr>
                    <w:rFonts w:eastAsiaTheme="minorEastAsia"/>
                    <w:b w:val="0"/>
                    <w:bCs w:val="0"/>
                    <w:caps w:val="0"/>
                    <w:sz w:val="18"/>
                    <w:szCs w:val="18"/>
                  </w:rPr>
                </w:sdtEndPr>
                <w:sdtContent>
                  <w:p w14:paraId="65D0614F" w14:textId="77777777" w:rsidR="009E059A" w:rsidRPr="00A34560" w:rsidRDefault="009E059A" w:rsidP="00651621">
                    <w:pPr>
                      <w:spacing w:after="0" w:line="240" w:lineRule="auto"/>
                      <w:rPr>
                        <w:rStyle w:val="Emphasis"/>
                        <w:rFonts w:cstheme="minorHAnsi"/>
                        <w:color w:val="auto"/>
                        <w:sz w:val="22"/>
                        <w:szCs w:val="22"/>
                      </w:rPr>
                    </w:pPr>
                    <w:r>
                      <w:rPr>
                        <w:rFonts w:cstheme="minorHAnsi"/>
                        <w:b/>
                        <w:color w:val="auto"/>
                        <w:sz w:val="22"/>
                        <w:szCs w:val="22"/>
                      </w:rPr>
                      <w:t xml:space="preserve">Web Development Intern </w:t>
                    </w:r>
                    <w:r w:rsidRPr="00A34560">
                      <w:rPr>
                        <w:rStyle w:val="Emphasis"/>
                        <w:rFonts w:cstheme="minorHAnsi"/>
                        <w:strike/>
                        <w:color w:val="auto"/>
                        <w:sz w:val="22"/>
                        <w:szCs w:val="22"/>
                      </w:rPr>
                      <w:t xml:space="preserve"> </w:t>
                    </w:r>
                    <w:r>
                      <w:rPr>
                        <w:rStyle w:val="Emphasis"/>
                        <w:rFonts w:cstheme="minorHAnsi"/>
                        <w:strike/>
                        <w:color w:val="auto"/>
                        <w:sz w:val="22"/>
                        <w:szCs w:val="22"/>
                      </w:rPr>
                      <w:t xml:space="preserve"> </w:t>
                    </w:r>
                    <w:r>
                      <w:rPr>
                        <w:rFonts w:eastAsiaTheme="minorHAnsi" w:cstheme="minorHAnsi"/>
                        <w:b/>
                        <w:color w:val="auto"/>
                        <w:sz w:val="22"/>
                        <w:szCs w:val="22"/>
                      </w:rPr>
                      <w:t>NASA Glenn Research Center</w:t>
                    </w:r>
                  </w:p>
                  <w:p w14:paraId="06321268" w14:textId="77777777" w:rsidR="009E059A" w:rsidRDefault="009E059A" w:rsidP="009E059A">
                    <w:pPr>
                      <w:spacing w:after="0" w:line="240" w:lineRule="auto"/>
                      <w:rPr>
                        <w:b/>
                        <w:color w:val="auto"/>
                      </w:rPr>
                    </w:pPr>
                    <w:r>
                      <w:rPr>
                        <w:rStyle w:val="xbe"/>
                      </w:rPr>
                      <w:t xml:space="preserve">21000 </w:t>
                    </w:r>
                    <w:proofErr w:type="spellStart"/>
                    <w:r>
                      <w:rPr>
                        <w:rStyle w:val="xbe"/>
                      </w:rPr>
                      <w:t>Brookpark</w:t>
                    </w:r>
                    <w:proofErr w:type="spellEnd"/>
                    <w:r>
                      <w:rPr>
                        <w:rStyle w:val="xbe"/>
                      </w:rPr>
                      <w:t xml:space="preserve"> Rd, Cleveland, OH 44135</w:t>
                    </w:r>
                    <w:r w:rsidRPr="00A753AB">
                      <w:rPr>
                        <w:rFonts w:cstheme="minorHAnsi"/>
                        <w:b/>
                        <w:caps/>
                        <w:color w:val="auto"/>
                      </w:rPr>
                      <w:t xml:space="preserve">                                          </w:t>
                    </w:r>
                    <w:r>
                      <w:rPr>
                        <w:b/>
                        <w:color w:val="auto"/>
                      </w:rPr>
                      <w:t>January 2017- April 2017</w:t>
                    </w:r>
                  </w:p>
                  <w:p w14:paraId="49F8D92D" w14:textId="77777777" w:rsidR="009E059A" w:rsidRPr="00A34560" w:rsidRDefault="009E059A" w:rsidP="009E059A">
                    <w:pPr>
                      <w:pStyle w:val="Heading2"/>
                      <w:rPr>
                        <w:color w:val="auto"/>
                      </w:rPr>
                    </w:pPr>
                  </w:p>
                  <w:p w14:paraId="6AB0726E" w14:textId="3365B898" w:rsidR="009E059A" w:rsidRPr="0073631B" w:rsidRDefault="004F1C93" w:rsidP="009E059A">
                    <w:pPr>
                      <w:pStyle w:val="ListBullet"/>
                      <w:rPr>
                        <w:rFonts w:cstheme="minorHAnsi"/>
                        <w:color w:val="auto"/>
                      </w:rPr>
                    </w:pPr>
                    <w:r>
                      <w:rPr>
                        <w:rFonts w:cstheme="minorHAnsi"/>
                        <w:color w:val="auto"/>
                      </w:rPr>
                      <w:t xml:space="preserve">The main task for this internship was to develop a voting web application </w:t>
                    </w:r>
                    <w:r w:rsidR="00B02E99">
                      <w:rPr>
                        <w:rFonts w:cstheme="minorHAnsi"/>
                        <w:color w:val="auto"/>
                      </w:rPr>
                      <w:t xml:space="preserve">with angular JS </w:t>
                    </w:r>
                    <w:r>
                      <w:rPr>
                        <w:rFonts w:cstheme="minorHAnsi"/>
                        <w:color w:val="auto"/>
                      </w:rPr>
                      <w:t>for human resources to nominate employees for awards and then rank an</w:t>
                    </w:r>
                    <w:r w:rsidR="00C228FF">
                      <w:rPr>
                        <w:rFonts w:cstheme="minorHAnsi"/>
                        <w:color w:val="auto"/>
                      </w:rPr>
                      <w:t xml:space="preserve">d vote for the to win the </w:t>
                    </w:r>
                    <w:r w:rsidR="009D6DDF">
                      <w:rPr>
                        <w:rFonts w:cstheme="minorHAnsi"/>
                        <w:color w:val="auto"/>
                      </w:rPr>
                      <w:t xml:space="preserve">award. We </w:t>
                    </w:r>
                    <w:r w:rsidR="009B0585">
                      <w:rPr>
                        <w:rFonts w:cstheme="minorHAnsi"/>
                        <w:color w:val="auto"/>
                      </w:rPr>
                      <w:t xml:space="preserve">designed a Mongo data base of users and </w:t>
                    </w:r>
                    <w:r w:rsidR="009D6DDF">
                      <w:rPr>
                        <w:rFonts w:cstheme="minorHAnsi"/>
                        <w:color w:val="auto"/>
                      </w:rPr>
                      <w:t>awards</w:t>
                    </w:r>
                    <w:r w:rsidR="009B0585">
                      <w:rPr>
                        <w:rFonts w:cstheme="minorHAnsi"/>
                        <w:color w:val="auto"/>
                      </w:rPr>
                      <w:t>.</w:t>
                    </w:r>
                    <w:r w:rsidR="00B83CF7">
                      <w:rPr>
                        <w:rFonts w:cstheme="minorHAnsi"/>
                        <w:color w:val="auto"/>
                      </w:rPr>
                      <w:t xml:space="preserve"> Another project we worked on in the same stack was a travel tracking system for NASA which would log access request to accounts and compare that to travel requests</w:t>
                    </w:r>
                    <w:r w:rsidR="009544C4">
                      <w:rPr>
                        <w:rFonts w:cstheme="minorHAnsi"/>
                        <w:color w:val="auto"/>
                      </w:rPr>
                      <w:t>.</w:t>
                    </w:r>
                    <w:r w:rsidR="009E059A">
                      <w:rPr>
                        <w:rFonts w:cstheme="minorHAnsi"/>
                        <w:color w:val="auto"/>
                      </w:rPr>
                      <w:t xml:space="preserve"> </w:t>
                    </w:r>
                  </w:p>
                  <w:p w14:paraId="0E22D30F" w14:textId="3071FD72" w:rsidR="00317C01" w:rsidRPr="0073631B" w:rsidRDefault="00E66433" w:rsidP="009E059A">
                    <w:pPr>
                      <w:spacing w:after="0" w:line="240" w:lineRule="auto"/>
                      <w:rPr>
                        <w:rFonts w:cstheme="minorHAnsi"/>
                        <w:color w:val="auto"/>
                      </w:rPr>
                    </w:pPr>
                  </w:p>
                </w:sdtContent>
              </w:sdt>
              <w:sdt>
                <w:sdtPr>
                  <w:rPr>
                    <w:rFonts w:eastAsiaTheme="minorHAnsi" w:cstheme="minorHAnsi"/>
                    <w:b/>
                    <w:bCs/>
                    <w:caps/>
                    <w:color w:val="auto"/>
                    <w:sz w:val="19"/>
                    <w:szCs w:val="20"/>
                  </w:rPr>
                  <w:id w:val="-827358970"/>
                  <w15:color w:val="C0C0C0"/>
                  <w15:repeatingSectionItem/>
                </w:sdtPr>
                <w:sdtEndPr>
                  <w:rPr>
                    <w:b w:val="0"/>
                    <w:bCs w:val="0"/>
                    <w:caps w:val="0"/>
                  </w:rPr>
                </w:sdtEndPr>
                <w:sdtContent>
                  <w:p w14:paraId="0AFDF19F" w14:textId="430639DE" w:rsidR="00BB30C5" w:rsidRPr="00A34560" w:rsidRDefault="00BB30C5" w:rsidP="00651621">
                    <w:pPr>
                      <w:spacing w:after="0" w:line="240" w:lineRule="auto"/>
                      <w:rPr>
                        <w:rStyle w:val="Emphasis"/>
                        <w:rFonts w:cstheme="minorHAnsi"/>
                        <w:color w:val="auto"/>
                        <w:sz w:val="22"/>
                        <w:szCs w:val="22"/>
                      </w:rPr>
                    </w:pPr>
                    <w:r>
                      <w:rPr>
                        <w:rFonts w:cstheme="minorHAnsi"/>
                        <w:b/>
                        <w:color w:val="auto"/>
                        <w:sz w:val="22"/>
                        <w:szCs w:val="22"/>
                      </w:rPr>
                      <w:t xml:space="preserve">Associate professional programmer analyst </w:t>
                    </w:r>
                    <w:r w:rsidRPr="00A34560">
                      <w:rPr>
                        <w:rStyle w:val="Emphasis"/>
                        <w:rFonts w:cstheme="minorHAnsi"/>
                        <w:strike/>
                        <w:color w:val="auto"/>
                        <w:sz w:val="22"/>
                        <w:szCs w:val="22"/>
                      </w:rPr>
                      <w:t xml:space="preserve"> </w:t>
                    </w:r>
                    <w:r>
                      <w:rPr>
                        <w:rStyle w:val="Emphasis"/>
                        <w:rFonts w:cstheme="minorHAnsi"/>
                        <w:strike/>
                        <w:color w:val="auto"/>
                        <w:sz w:val="22"/>
                        <w:szCs w:val="22"/>
                      </w:rPr>
                      <w:t xml:space="preserve"> </w:t>
                    </w:r>
                    <w:r>
                      <w:rPr>
                        <w:rFonts w:eastAsiaTheme="minorHAnsi" w:cstheme="minorHAnsi"/>
                        <w:b/>
                        <w:color w:val="auto"/>
                        <w:sz w:val="22"/>
                        <w:szCs w:val="22"/>
                      </w:rPr>
                      <w:t>DXC technology</w:t>
                    </w:r>
                  </w:p>
                  <w:p w14:paraId="4B2B0733" w14:textId="782C9F1D" w:rsidR="00BB30C5" w:rsidRDefault="00BB30C5" w:rsidP="009E059A">
                    <w:pPr>
                      <w:spacing w:after="0" w:line="240" w:lineRule="auto"/>
                      <w:rPr>
                        <w:b/>
                        <w:color w:val="auto"/>
                      </w:rPr>
                    </w:pPr>
                    <w:r>
                      <w:rPr>
                        <w:rStyle w:val="lrzxr"/>
                      </w:rPr>
                      <w:t>609, Industrial Ave, Isabela, 00662</w:t>
                    </w:r>
                    <w:r w:rsidRPr="00A753AB">
                      <w:rPr>
                        <w:rFonts w:cstheme="minorHAnsi"/>
                        <w:b/>
                        <w:caps/>
                        <w:color w:val="auto"/>
                      </w:rPr>
                      <w:t xml:space="preserve">                                          </w:t>
                    </w:r>
                    <w:r>
                      <w:rPr>
                        <w:b/>
                        <w:color w:val="auto"/>
                      </w:rPr>
                      <w:t>May 2017- Present</w:t>
                    </w:r>
                  </w:p>
                  <w:p w14:paraId="4CC01056" w14:textId="77777777" w:rsidR="00BB30C5" w:rsidRPr="00A34560" w:rsidRDefault="00BB30C5" w:rsidP="009E059A">
                    <w:pPr>
                      <w:pStyle w:val="Heading2"/>
                      <w:rPr>
                        <w:color w:val="auto"/>
                      </w:rPr>
                    </w:pPr>
                  </w:p>
                  <w:p w14:paraId="423CC583" w14:textId="06BC37BB" w:rsidR="00BB30C5" w:rsidRPr="0073631B" w:rsidRDefault="00BB30C5" w:rsidP="00BB30C5">
                    <w:pPr>
                      <w:pStyle w:val="ListBullet"/>
                      <w:rPr>
                        <w:rFonts w:cstheme="minorHAnsi"/>
                        <w:color w:val="auto"/>
                      </w:rPr>
                    </w:pPr>
                    <w:r w:rsidRPr="00BB30C5">
                      <w:rPr>
                        <w:rFonts w:cstheme="minorHAnsi"/>
                        <w:color w:val="auto"/>
                      </w:rPr>
                      <w:t>My job is to work on custom applications, primarily asp .Net. I am tasked with developing applications to fit the client needs, from web applications to mobile and desktop apps. Implementing databases such as MySQL and oracle.</w:t>
                    </w:r>
                    <w:r w:rsidR="00D56F4E">
                      <w:rPr>
                        <w:rFonts w:cstheme="minorHAnsi"/>
                        <w:color w:val="auto"/>
                      </w:rPr>
                      <w:t xml:space="preserve"> I have also worked projects using Team foundation server and Git hosted in bitbucket with integration with Jira</w:t>
                    </w:r>
                  </w:p>
                </w:sdtContent>
              </w:sdt>
            </w:sdtContent>
          </w:sdt>
          <w:p w14:paraId="6F1A0C00" w14:textId="77777777" w:rsidR="6F1A0C00" w:rsidRDefault="6F1A0C00"/>
        </w:tc>
      </w:tr>
      <w:tr w:rsidR="00DA5381" w:rsidRPr="00A34560" w14:paraId="6D283F1B" w14:textId="77777777" w:rsidTr="6F1A0C00">
        <w:tc>
          <w:tcPr>
            <w:tcW w:w="2070" w:type="dxa"/>
          </w:tcPr>
          <w:p w14:paraId="6C22C92E" w14:textId="77777777" w:rsidR="00DA5381" w:rsidRPr="00A34560" w:rsidRDefault="00DA5381">
            <w:pPr>
              <w:pStyle w:val="Heading1"/>
              <w:rPr>
                <w:rFonts w:cstheme="minorHAnsi"/>
                <w:color w:val="auto"/>
              </w:rPr>
            </w:pPr>
          </w:p>
        </w:tc>
        <w:tc>
          <w:tcPr>
            <w:tcW w:w="8370" w:type="dxa"/>
          </w:tcPr>
          <w:p w14:paraId="0D8CC9D9" w14:textId="77777777" w:rsidR="00DA5381" w:rsidRDefault="00DA5381" w:rsidP="00137943">
            <w:pPr>
              <w:pStyle w:val="Heading2"/>
              <w:rPr>
                <w:rFonts w:cstheme="minorHAnsi"/>
                <w:b/>
                <w:bCs/>
                <w:caps w:val="0"/>
                <w:color w:val="auto"/>
                <w:kern w:val="0"/>
              </w:rPr>
            </w:pPr>
          </w:p>
        </w:tc>
      </w:tr>
      <w:tr w:rsidR="000E05A9" w:rsidRPr="00A34560" w14:paraId="37B8D5AB" w14:textId="77777777" w:rsidTr="6F1A0C00">
        <w:tc>
          <w:tcPr>
            <w:tcW w:w="2070" w:type="dxa"/>
          </w:tcPr>
          <w:p w14:paraId="665ACBBB" w14:textId="77777777" w:rsidR="00317C01" w:rsidRPr="00A34560" w:rsidRDefault="00317C01">
            <w:pPr>
              <w:pStyle w:val="Heading1"/>
              <w:rPr>
                <w:rFonts w:cstheme="minorHAnsi"/>
                <w:color w:val="auto"/>
              </w:rPr>
            </w:pPr>
            <w:r w:rsidRPr="00A34560">
              <w:rPr>
                <w:rFonts w:cstheme="minorHAnsi"/>
                <w:color w:val="auto"/>
              </w:rPr>
              <w:t>Education</w:t>
            </w:r>
          </w:p>
        </w:tc>
        <w:tc>
          <w:tcPr>
            <w:tcW w:w="8370" w:type="dxa"/>
          </w:tcPr>
          <w:sdt>
            <w:sdtPr>
              <w:rPr>
                <w:rFonts w:cstheme="minorHAnsi"/>
                <w:caps w:val="0"/>
                <w:color w:val="auto"/>
                <w:kern w:val="0"/>
              </w:rPr>
              <w:id w:val="-482773632"/>
              <w15:repeatingSection/>
            </w:sdtPr>
            <w:sdtContent>
              <w:sdt>
                <w:sdtPr>
                  <w:rPr>
                    <w:rFonts w:cstheme="minorHAnsi"/>
                    <w:caps w:val="0"/>
                    <w:color w:val="auto"/>
                    <w:kern w:val="0"/>
                  </w:rPr>
                  <w:id w:val="287252559"/>
                  <w15:repeatingSectionItem/>
                </w:sdtPr>
                <w:sdtContent>
                  <w:p w14:paraId="4446A6B7" w14:textId="77777777" w:rsidR="00317C01" w:rsidRPr="00A34560" w:rsidRDefault="00317C01">
                    <w:pPr>
                      <w:pStyle w:val="Heading2"/>
                      <w:rPr>
                        <w:rFonts w:cstheme="minorHAnsi"/>
                        <w:color w:val="auto"/>
                        <w:lang w:val="es-PR"/>
                      </w:rPr>
                    </w:pPr>
                    <w:r w:rsidRPr="00A34560">
                      <w:rPr>
                        <w:rStyle w:val="Strong"/>
                        <w:caps w:val="0"/>
                        <w:color w:val="auto"/>
                        <w:lang w:val="es-PR"/>
                      </w:rPr>
                      <w:t>Universidad del Turabo</w:t>
                    </w:r>
                    <w:r w:rsidRPr="00A34560">
                      <w:rPr>
                        <w:rFonts w:cstheme="minorHAnsi"/>
                        <w:caps w:val="0"/>
                        <w:color w:val="auto"/>
                        <w:lang w:val="es-PR"/>
                      </w:rPr>
                      <w:t xml:space="preserve">, </w:t>
                    </w:r>
                    <w:r w:rsidRPr="00A34560">
                      <w:rPr>
                        <w:rStyle w:val="st"/>
                        <w:color w:val="auto"/>
                        <w:lang w:val="es-PR"/>
                      </w:rPr>
                      <w:t>Carr. 189, Km. 3.3,</w:t>
                    </w:r>
                    <w:r w:rsidRPr="00A34560">
                      <w:rPr>
                        <w:rFonts w:cstheme="minorHAnsi"/>
                        <w:caps w:val="0"/>
                        <w:color w:val="auto"/>
                        <w:lang w:val="es-PR"/>
                      </w:rPr>
                      <w:t xml:space="preserve"> Gurabo PR 00778</w:t>
                    </w:r>
                  </w:p>
                  <w:p w14:paraId="657695E4" w14:textId="77777777" w:rsidR="00317C01" w:rsidRPr="00A34560" w:rsidRDefault="00317C01">
                    <w:pPr>
                      <w:spacing w:line="240" w:lineRule="auto"/>
                      <w:rPr>
                        <w:rFonts w:cstheme="minorHAnsi"/>
                        <w:color w:val="auto"/>
                      </w:rPr>
                    </w:pPr>
                    <w:r w:rsidRPr="00A34560">
                      <w:rPr>
                        <w:color w:val="auto"/>
                      </w:rPr>
                      <w:t>Bachelor’s Degree in Computer Engineering</w:t>
                    </w:r>
                    <w:r w:rsidRPr="00A34560">
                      <w:rPr>
                        <w:rFonts w:cstheme="minorHAnsi"/>
                        <w:color w:val="auto"/>
                      </w:rPr>
                      <w:t xml:space="preserve"> (</w:t>
                    </w:r>
                    <w:r w:rsidRPr="00A34560">
                      <w:rPr>
                        <w:color w:val="auto"/>
                      </w:rPr>
                      <w:t>08/2011-05/2016)</w:t>
                    </w:r>
                  </w:p>
                  <w:p w14:paraId="11613CC0" w14:textId="77777777" w:rsidR="00317C01" w:rsidRPr="00A34560" w:rsidRDefault="00317C01" w:rsidP="00D915D8">
                    <w:pPr>
                      <w:spacing w:after="0" w:line="240" w:lineRule="auto"/>
                      <w:rPr>
                        <w:rFonts w:cstheme="minorHAnsi"/>
                        <w:color w:val="auto"/>
                      </w:rPr>
                    </w:pPr>
                    <w:r w:rsidRPr="00A34560">
                      <w:rPr>
                        <w:rFonts w:cstheme="minorHAnsi"/>
                        <w:color w:val="auto"/>
                      </w:rPr>
                      <w:t>GPA 3.22</w:t>
                    </w:r>
                  </w:p>
                  <w:p w14:paraId="5A643AF6" w14:textId="77777777" w:rsidR="00317C01" w:rsidRPr="00A34560" w:rsidRDefault="00317C01" w:rsidP="00400559">
                    <w:pPr>
                      <w:spacing w:line="240" w:lineRule="auto"/>
                      <w:rPr>
                        <w:rFonts w:cstheme="minorHAnsi"/>
                        <w:color w:val="auto"/>
                      </w:rPr>
                    </w:pPr>
                    <w:r w:rsidRPr="00A34560">
                      <w:rPr>
                        <w:rFonts w:cstheme="minorHAnsi"/>
                        <w:color w:val="auto"/>
                      </w:rPr>
                      <w:t xml:space="preserve">Honor Program Member </w:t>
                    </w:r>
                  </w:p>
                </w:sdtContent>
              </w:sdt>
              <w:sdt>
                <w:sdtPr>
                  <w:rPr>
                    <w:rFonts w:cstheme="minorHAnsi"/>
                    <w:caps w:val="0"/>
                    <w:color w:val="auto"/>
                    <w:kern w:val="0"/>
                  </w:rPr>
                  <w:id w:val="-858810392"/>
                  <w15:repeatingSectionItem/>
                </w:sdtPr>
                <w:sdtContent>
                  <w:p w14:paraId="5236C576" w14:textId="77777777" w:rsidR="00317C01" w:rsidRPr="00A34560" w:rsidRDefault="00317C01" w:rsidP="00341E32">
                    <w:pPr>
                      <w:pStyle w:val="Heading2"/>
                      <w:rPr>
                        <w:rFonts w:cstheme="minorHAnsi"/>
                        <w:color w:val="auto"/>
                      </w:rPr>
                    </w:pPr>
                    <w:r w:rsidRPr="00A34560">
                      <w:rPr>
                        <w:rStyle w:val="Strong"/>
                        <w:color w:val="auto"/>
                      </w:rPr>
                      <w:t>S</w:t>
                    </w:r>
                    <w:r w:rsidRPr="00A34560">
                      <w:rPr>
                        <w:rStyle w:val="Strong"/>
                        <w:caps w:val="0"/>
                        <w:color w:val="auto"/>
                      </w:rPr>
                      <w:t>uperior Vocacional Cidra</w:t>
                    </w:r>
                    <w:r w:rsidRPr="00A34560">
                      <w:rPr>
                        <w:rFonts w:cstheme="minorHAnsi"/>
                        <w:caps w:val="0"/>
                        <w:color w:val="auto"/>
                      </w:rPr>
                      <w:t>, Cidra PR</w:t>
                    </w:r>
                  </w:p>
                  <w:p w14:paraId="1A420E65" w14:textId="77777777" w:rsidR="00317C01" w:rsidRPr="00A34560" w:rsidRDefault="00317C01" w:rsidP="00341E32">
                    <w:pPr>
                      <w:spacing w:line="240" w:lineRule="auto"/>
                      <w:rPr>
                        <w:rFonts w:cstheme="minorHAnsi"/>
                        <w:color w:val="auto"/>
                      </w:rPr>
                    </w:pPr>
                    <w:r w:rsidRPr="00A34560">
                      <w:rPr>
                        <w:color w:val="auto"/>
                      </w:rPr>
                      <w:t>High school diploma with electrical workshop</w:t>
                    </w:r>
                    <w:r w:rsidRPr="00A34560">
                      <w:rPr>
                        <w:rFonts w:cstheme="minorHAnsi"/>
                        <w:color w:val="auto"/>
                      </w:rPr>
                      <w:t xml:space="preserve"> (</w:t>
                    </w:r>
                    <w:r w:rsidRPr="00A34560">
                      <w:rPr>
                        <w:color w:val="auto"/>
                      </w:rPr>
                      <w:t>08/2008-05/2011)</w:t>
                    </w:r>
                  </w:p>
                  <w:p w14:paraId="732EF9F3" w14:textId="77777777" w:rsidR="00317C01" w:rsidRPr="00A34560" w:rsidRDefault="00317C01" w:rsidP="00D915D8">
                    <w:pPr>
                      <w:spacing w:after="0" w:line="240" w:lineRule="auto"/>
                      <w:rPr>
                        <w:rFonts w:cstheme="minorHAnsi"/>
                        <w:color w:val="auto"/>
                      </w:rPr>
                    </w:pPr>
                    <w:r w:rsidRPr="00A34560">
                      <w:rPr>
                        <w:rFonts w:cstheme="minorHAnsi"/>
                        <w:color w:val="auto"/>
                      </w:rPr>
                      <w:t>GPA 3.32</w:t>
                    </w:r>
                  </w:p>
                  <w:p w14:paraId="6C37E77F" w14:textId="77777777" w:rsidR="00317C01" w:rsidRPr="00A34560" w:rsidRDefault="00317C01" w:rsidP="00651621">
                    <w:pPr>
                      <w:spacing w:line="240" w:lineRule="auto"/>
                      <w:rPr>
                        <w:rFonts w:cstheme="minorHAnsi"/>
                        <w:color w:val="auto"/>
                      </w:rPr>
                    </w:pPr>
                    <w:r w:rsidRPr="00A34560">
                      <w:rPr>
                        <w:rFonts w:cstheme="minorHAnsi"/>
                        <w:color w:val="auto"/>
                      </w:rPr>
                      <w:t>Skills USA Member</w:t>
                    </w:r>
                  </w:p>
                </w:sdtContent>
              </w:sdt>
            </w:sdtContent>
          </w:sdt>
          <w:p w14:paraId="462B72EC" w14:textId="77777777" w:rsidR="6F1A0C00" w:rsidRDefault="6F1A0C00"/>
        </w:tc>
      </w:tr>
      <w:tr w:rsidR="000E05A9" w:rsidRPr="00A34560" w14:paraId="78893F25" w14:textId="77777777" w:rsidTr="6F1A0C00">
        <w:tc>
          <w:tcPr>
            <w:tcW w:w="2070" w:type="dxa"/>
          </w:tcPr>
          <w:p w14:paraId="48E9D591" w14:textId="77777777" w:rsidR="00317C01" w:rsidRPr="00A34560" w:rsidRDefault="00317C01">
            <w:pPr>
              <w:pStyle w:val="Heading1"/>
              <w:rPr>
                <w:rFonts w:cstheme="minorHAnsi"/>
                <w:color w:val="auto"/>
              </w:rPr>
            </w:pPr>
            <w:r w:rsidRPr="00A34560">
              <w:rPr>
                <w:rFonts w:cstheme="minorHAnsi"/>
                <w:color w:val="auto"/>
              </w:rPr>
              <w:t>Projects</w:t>
            </w:r>
          </w:p>
        </w:tc>
        <w:tc>
          <w:tcPr>
            <w:tcW w:w="8370" w:type="dxa"/>
          </w:tcPr>
          <w:p w14:paraId="4DB2EA5A" w14:textId="77777777" w:rsidR="00317C01" w:rsidRPr="00A34560" w:rsidRDefault="00317C01" w:rsidP="00400559">
            <w:pPr>
              <w:rPr>
                <w:rFonts w:cstheme="minorHAnsi"/>
                <w:b/>
                <w:color w:val="auto"/>
                <w:sz w:val="22"/>
                <w:szCs w:val="22"/>
              </w:rPr>
            </w:pPr>
            <w:r w:rsidRPr="00A34560">
              <w:rPr>
                <w:rFonts w:cstheme="minorHAnsi"/>
                <w:b/>
                <w:color w:val="auto"/>
                <w:sz w:val="22"/>
                <w:szCs w:val="22"/>
              </w:rPr>
              <w:t>Capstone: Mobile Application for Learning Difficulties</w:t>
            </w:r>
          </w:p>
          <w:p w14:paraId="63D54DE5" w14:textId="77777777" w:rsidR="00317C01" w:rsidRPr="00A34560" w:rsidRDefault="00317C01" w:rsidP="00400559">
            <w:pPr>
              <w:rPr>
                <w:rFonts w:cstheme="minorHAnsi"/>
                <w:color w:val="auto"/>
              </w:rPr>
            </w:pPr>
            <w:r w:rsidRPr="00A34560">
              <w:rPr>
                <w:rFonts w:cstheme="minorHAnsi"/>
                <w:color w:val="auto"/>
              </w:rPr>
              <w:t>We deve</w:t>
            </w:r>
            <w:r w:rsidR="00F17F61" w:rsidRPr="00A34560">
              <w:rPr>
                <w:rFonts w:cstheme="minorHAnsi"/>
                <w:color w:val="auto"/>
              </w:rPr>
              <w:t>loped a mobile application for A</w:t>
            </w:r>
            <w:r w:rsidRPr="00A34560">
              <w:rPr>
                <w:rFonts w:cstheme="minorHAnsi"/>
                <w:color w:val="auto"/>
              </w:rPr>
              <w:t>ndroid and IOS to help children with learning difficulties. The application was based on a series of educational games that aided the children with their learning skills. The application would log their progress and determine the areas where the child would need more work.</w:t>
            </w:r>
          </w:p>
          <w:p w14:paraId="091A23CF" w14:textId="77777777" w:rsidR="00F17F61" w:rsidRPr="00A34560" w:rsidRDefault="00F17F61" w:rsidP="00400559">
            <w:pPr>
              <w:rPr>
                <w:rFonts w:cstheme="minorHAnsi"/>
                <w:color w:val="auto"/>
              </w:rPr>
            </w:pPr>
          </w:p>
          <w:p w14:paraId="4ADC78F7" w14:textId="77777777" w:rsidR="00317C01" w:rsidRPr="00A34560" w:rsidRDefault="00317C01" w:rsidP="00400559">
            <w:pPr>
              <w:rPr>
                <w:rFonts w:cstheme="minorHAnsi"/>
                <w:b/>
                <w:color w:val="auto"/>
                <w:sz w:val="22"/>
                <w:szCs w:val="22"/>
              </w:rPr>
            </w:pPr>
            <w:r w:rsidRPr="00A34560">
              <w:rPr>
                <w:rFonts w:cstheme="minorHAnsi"/>
                <w:b/>
                <w:color w:val="auto"/>
                <w:sz w:val="22"/>
                <w:szCs w:val="22"/>
              </w:rPr>
              <w:t>Web Applications Project: High School Web Page</w:t>
            </w:r>
          </w:p>
          <w:p w14:paraId="0719817D" w14:textId="77777777" w:rsidR="00317C01" w:rsidRPr="00A34560" w:rsidRDefault="00317C01" w:rsidP="00400559">
            <w:pPr>
              <w:spacing w:line="240" w:lineRule="auto"/>
              <w:rPr>
                <w:rFonts w:cstheme="minorHAnsi"/>
                <w:color w:val="auto"/>
              </w:rPr>
            </w:pPr>
            <w:r w:rsidRPr="00A34560">
              <w:rPr>
                <w:rFonts w:cstheme="minorHAnsi"/>
                <w:color w:val="auto"/>
              </w:rPr>
              <w:t>We developed a web application to display information about a school. The information displayed would be the information of the professors, grades and information about the school which would all be recovered from a MySQL database which stored all the information.</w:t>
            </w:r>
          </w:p>
        </w:tc>
      </w:tr>
      <w:tr w:rsidR="000E05A9" w:rsidRPr="00A34560" w14:paraId="6B937C22" w14:textId="77777777" w:rsidTr="6F1A0C00">
        <w:tc>
          <w:tcPr>
            <w:tcW w:w="2070" w:type="dxa"/>
          </w:tcPr>
          <w:p w14:paraId="44486B1F" w14:textId="77777777" w:rsidR="00317C01" w:rsidRPr="00A34560" w:rsidRDefault="00317C01">
            <w:pPr>
              <w:pStyle w:val="Heading1"/>
              <w:rPr>
                <w:rFonts w:cstheme="minorHAnsi"/>
                <w:color w:val="auto"/>
              </w:rPr>
            </w:pPr>
            <w:r w:rsidRPr="00A34560">
              <w:rPr>
                <w:rFonts w:cstheme="minorHAnsi"/>
                <w:color w:val="auto"/>
              </w:rPr>
              <w:t>Leadership</w:t>
            </w:r>
          </w:p>
        </w:tc>
        <w:tc>
          <w:tcPr>
            <w:tcW w:w="8370" w:type="dxa"/>
          </w:tcPr>
          <w:p w14:paraId="294267B1" w14:textId="77777777" w:rsidR="00317C01" w:rsidRPr="00A34560" w:rsidRDefault="00317C01" w:rsidP="00400559">
            <w:pPr>
              <w:rPr>
                <w:rFonts w:cstheme="minorHAnsi"/>
                <w:color w:val="auto"/>
              </w:rPr>
            </w:pPr>
            <w:r w:rsidRPr="00A34560">
              <w:rPr>
                <w:rFonts w:cstheme="minorHAnsi"/>
                <w:color w:val="auto"/>
              </w:rPr>
              <w:t>ACM Recruiter September 2014 – May 2015</w:t>
            </w:r>
          </w:p>
          <w:p w14:paraId="7390CC90" w14:textId="77777777" w:rsidR="00317C01" w:rsidRPr="00A34560" w:rsidRDefault="00317C01" w:rsidP="00400559">
            <w:pPr>
              <w:rPr>
                <w:rFonts w:cstheme="minorHAnsi"/>
                <w:color w:val="auto"/>
              </w:rPr>
            </w:pPr>
            <w:r w:rsidRPr="00A34560">
              <w:rPr>
                <w:rFonts w:cstheme="minorHAnsi"/>
                <w:color w:val="auto"/>
              </w:rPr>
              <w:t>ACM Vice-President August 2015 – May 2016</w:t>
            </w:r>
          </w:p>
          <w:p w14:paraId="1504934C" w14:textId="77777777" w:rsidR="00317C01" w:rsidRPr="00A34560" w:rsidRDefault="00317C01" w:rsidP="00977766">
            <w:pPr>
              <w:rPr>
                <w:rFonts w:cstheme="minorHAnsi"/>
                <w:color w:val="auto"/>
              </w:rPr>
            </w:pPr>
            <w:r w:rsidRPr="00A34560">
              <w:rPr>
                <w:rFonts w:cstheme="minorHAnsi"/>
                <w:color w:val="auto"/>
              </w:rPr>
              <w:t>IEEE Treasurer August 2015 – May 2016</w:t>
            </w:r>
          </w:p>
        </w:tc>
      </w:tr>
      <w:tr w:rsidR="000E05A9" w:rsidRPr="00A34560" w14:paraId="3416CB8C" w14:textId="77777777" w:rsidTr="6F1A0C00">
        <w:tc>
          <w:tcPr>
            <w:tcW w:w="2070" w:type="dxa"/>
          </w:tcPr>
          <w:p w14:paraId="140E2708" w14:textId="77777777" w:rsidR="00317C01" w:rsidRPr="00A34560" w:rsidRDefault="00317C01">
            <w:pPr>
              <w:pStyle w:val="Heading1"/>
              <w:rPr>
                <w:rFonts w:cstheme="minorHAnsi"/>
                <w:color w:val="auto"/>
              </w:rPr>
            </w:pPr>
            <w:r w:rsidRPr="00A34560">
              <w:rPr>
                <w:rFonts w:cstheme="minorHAnsi"/>
                <w:color w:val="auto"/>
              </w:rPr>
              <w:t>Skills &amp; Abilities</w:t>
            </w:r>
          </w:p>
        </w:tc>
        <w:tc>
          <w:tcPr>
            <w:tcW w:w="8370" w:type="dxa"/>
          </w:tcPr>
          <w:p w14:paraId="7DFC08FD" w14:textId="23AD935F" w:rsidR="00317C01" w:rsidRPr="00A34560" w:rsidRDefault="6F1A0C00" w:rsidP="6F1A0C00">
            <w:pPr>
              <w:pStyle w:val="ListBullet"/>
              <w:rPr>
                <w:color w:val="auto"/>
                <w:sz w:val="20"/>
              </w:rPr>
            </w:pPr>
            <w:r w:rsidRPr="6F1A0C00">
              <w:rPr>
                <w:color w:val="auto"/>
                <w:sz w:val="20"/>
              </w:rPr>
              <w:t>Programing Languages: C#, C++, C, Python, Java, JavaScript, HTML, CSS</w:t>
            </w:r>
            <w:r w:rsidR="00436AA1">
              <w:rPr>
                <w:color w:val="auto"/>
                <w:sz w:val="20"/>
              </w:rPr>
              <w:t>, SQL</w:t>
            </w:r>
          </w:p>
          <w:p w14:paraId="48F1BCC2" w14:textId="4DB2598F" w:rsidR="00317C01" w:rsidRPr="00571736" w:rsidRDefault="00317C01" w:rsidP="007D2F97">
            <w:pPr>
              <w:pStyle w:val="ListBullet"/>
              <w:rPr>
                <w:rFonts w:cstheme="minorHAnsi"/>
                <w:color w:val="auto"/>
                <w:sz w:val="22"/>
                <w:szCs w:val="22"/>
              </w:rPr>
            </w:pPr>
            <w:r w:rsidRPr="00A34560">
              <w:rPr>
                <w:color w:val="auto"/>
                <w:sz w:val="20"/>
              </w:rPr>
              <w:t xml:space="preserve">Software: </w:t>
            </w:r>
            <w:r w:rsidRPr="00A34560">
              <w:rPr>
                <w:rFonts w:cstheme="minorHAnsi"/>
                <w:color w:val="auto"/>
                <w:sz w:val="20"/>
              </w:rPr>
              <w:t>Mat lab, MySQL,</w:t>
            </w:r>
            <w:r w:rsidR="00BB30C5">
              <w:rPr>
                <w:rFonts w:cstheme="minorHAnsi"/>
                <w:color w:val="auto"/>
                <w:sz w:val="20"/>
              </w:rPr>
              <w:t xml:space="preserve"> Oracle,</w:t>
            </w:r>
            <w:r w:rsidRPr="00A34560">
              <w:rPr>
                <w:rFonts w:cstheme="minorHAnsi"/>
                <w:color w:val="auto"/>
                <w:sz w:val="20"/>
              </w:rPr>
              <w:t xml:space="preserve"> Multi Sim</w:t>
            </w:r>
            <w:r w:rsidR="00B179FE" w:rsidRPr="00A34560">
              <w:rPr>
                <w:rFonts w:cstheme="minorHAnsi"/>
                <w:color w:val="auto"/>
                <w:sz w:val="20"/>
              </w:rPr>
              <w:t>, Android Stu</w:t>
            </w:r>
            <w:r w:rsidR="001D4E91" w:rsidRPr="00A34560">
              <w:rPr>
                <w:rFonts w:cstheme="minorHAnsi"/>
                <w:color w:val="auto"/>
                <w:sz w:val="20"/>
              </w:rPr>
              <w:t xml:space="preserve">dio, </w:t>
            </w:r>
            <w:r w:rsidR="001D4E91" w:rsidRPr="00A34560">
              <w:rPr>
                <w:color w:val="auto"/>
                <w:sz w:val="20"/>
              </w:rPr>
              <w:t>Eclipse</w:t>
            </w:r>
            <w:r w:rsidR="00C82CC1">
              <w:rPr>
                <w:color w:val="auto"/>
                <w:sz w:val="20"/>
              </w:rPr>
              <w:t>, Net Beans</w:t>
            </w:r>
            <w:r w:rsidR="00A753AB">
              <w:rPr>
                <w:color w:val="auto"/>
                <w:sz w:val="20"/>
              </w:rPr>
              <w:t>, MEAN stack</w:t>
            </w:r>
            <w:r w:rsidR="008168F7">
              <w:rPr>
                <w:color w:val="auto"/>
                <w:sz w:val="20"/>
              </w:rPr>
              <w:t>, Visual studio</w:t>
            </w:r>
            <w:r w:rsidR="00D56F4E">
              <w:rPr>
                <w:color w:val="auto"/>
                <w:sz w:val="20"/>
              </w:rPr>
              <w:t>, Jira, Git, TFS</w:t>
            </w:r>
          </w:p>
          <w:p w14:paraId="03AA9C0A" w14:textId="2FD0AE36" w:rsidR="00571736" w:rsidRPr="00A34560" w:rsidRDefault="00571736" w:rsidP="007D2F97">
            <w:pPr>
              <w:pStyle w:val="ListBullet"/>
              <w:rPr>
                <w:rFonts w:cstheme="minorHAnsi"/>
                <w:color w:val="auto"/>
                <w:sz w:val="22"/>
                <w:szCs w:val="22"/>
              </w:rPr>
            </w:pPr>
            <w:r>
              <w:rPr>
                <w:rFonts w:cstheme="minorHAnsi"/>
                <w:color w:val="auto"/>
                <w:sz w:val="22"/>
                <w:szCs w:val="22"/>
              </w:rPr>
              <w:t>Frameworks: Asp .NET, Angular, Telerik,</w:t>
            </w:r>
            <w:r>
              <w:rPr>
                <w:color w:val="auto"/>
                <w:sz w:val="20"/>
              </w:rPr>
              <w:t xml:space="preserve"> MEAN stack</w:t>
            </w:r>
          </w:p>
          <w:p w14:paraId="48505B07" w14:textId="77777777" w:rsidR="00317C01" w:rsidRPr="00D56F4E" w:rsidRDefault="00317C01" w:rsidP="00317C01">
            <w:pPr>
              <w:pStyle w:val="ListBullet"/>
              <w:rPr>
                <w:rFonts w:cstheme="minorHAnsi"/>
                <w:color w:val="auto"/>
              </w:rPr>
            </w:pPr>
            <w:r w:rsidRPr="00A34560">
              <w:rPr>
                <w:color w:val="auto"/>
              </w:rPr>
              <w:t>Operating System: UNIX, Linux, Windows</w:t>
            </w:r>
          </w:p>
          <w:p w14:paraId="7CE33936" w14:textId="535E826E" w:rsidR="00D56F4E" w:rsidRPr="00A34560" w:rsidRDefault="00D56F4E" w:rsidP="00D56F4E">
            <w:pPr>
              <w:pStyle w:val="ListBullet"/>
              <w:numPr>
                <w:ilvl w:val="0"/>
                <w:numId w:val="0"/>
              </w:numPr>
              <w:rPr>
                <w:rFonts w:cstheme="minorHAnsi"/>
                <w:color w:val="auto"/>
              </w:rPr>
            </w:pPr>
          </w:p>
        </w:tc>
      </w:tr>
    </w:tbl>
    <w:p w14:paraId="698B884F" w14:textId="77777777" w:rsidR="00207509" w:rsidRPr="00A34560" w:rsidRDefault="00207509">
      <w:pPr>
        <w:rPr>
          <w:rFonts w:cstheme="minorHAnsi"/>
          <w:color w:val="auto"/>
        </w:rPr>
      </w:pPr>
    </w:p>
    <w:sectPr w:rsidR="00207509" w:rsidRPr="00A34560" w:rsidSect="00137943">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CAB4C" w14:textId="77777777" w:rsidR="00507F63" w:rsidRDefault="00507F63">
      <w:pPr>
        <w:spacing w:after="0" w:line="240" w:lineRule="auto"/>
      </w:pPr>
      <w:r>
        <w:separator/>
      </w:r>
    </w:p>
  </w:endnote>
  <w:endnote w:type="continuationSeparator" w:id="0">
    <w:p w14:paraId="5BB39247" w14:textId="77777777" w:rsidR="00507F63" w:rsidRDefault="00507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69233" w14:textId="066C7B67" w:rsidR="00B93983" w:rsidRDefault="00B93983">
    <w:pPr>
      <w:pStyle w:val="Footer"/>
    </w:pPr>
    <w:r>
      <w:t xml:space="preserve">Page </w:t>
    </w:r>
    <w:r>
      <w:fldChar w:fldCharType="begin"/>
    </w:r>
    <w:r>
      <w:instrText xml:space="preserve"> PAGE </w:instrText>
    </w:r>
    <w:r>
      <w:fldChar w:fldCharType="separate"/>
    </w:r>
    <w:r w:rsidR="00B83CF7">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0D96AC" w14:textId="77777777" w:rsidR="00507F63" w:rsidRDefault="00507F63">
      <w:pPr>
        <w:spacing w:after="0" w:line="240" w:lineRule="auto"/>
      </w:pPr>
      <w:r>
        <w:separator/>
      </w:r>
    </w:p>
  </w:footnote>
  <w:footnote w:type="continuationSeparator" w:id="0">
    <w:p w14:paraId="5ED67EF5" w14:textId="77777777" w:rsidR="00507F63" w:rsidRDefault="00507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43040"/>
    <w:multiLevelType w:val="hybridMultilevel"/>
    <w:tmpl w:val="851E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A34FC1"/>
    <w:multiLevelType w:val="hybridMultilevel"/>
    <w:tmpl w:val="58A07FE6"/>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59"/>
    <w:rsid w:val="00002F63"/>
    <w:rsid w:val="000060CC"/>
    <w:rsid w:val="0001701C"/>
    <w:rsid w:val="00052CCA"/>
    <w:rsid w:val="000D37A6"/>
    <w:rsid w:val="000E05A9"/>
    <w:rsid w:val="000F5F3A"/>
    <w:rsid w:val="00111EB3"/>
    <w:rsid w:val="001161F8"/>
    <w:rsid w:val="00132F27"/>
    <w:rsid w:val="00137943"/>
    <w:rsid w:val="001407EB"/>
    <w:rsid w:val="00147247"/>
    <w:rsid w:val="001D4E91"/>
    <w:rsid w:val="001E52D9"/>
    <w:rsid w:val="00207509"/>
    <w:rsid w:val="00215060"/>
    <w:rsid w:val="00226F5A"/>
    <w:rsid w:val="00254E32"/>
    <w:rsid w:val="00312F59"/>
    <w:rsid w:val="00317C01"/>
    <w:rsid w:val="00321A0A"/>
    <w:rsid w:val="00341E32"/>
    <w:rsid w:val="00343461"/>
    <w:rsid w:val="00343477"/>
    <w:rsid w:val="003B6A58"/>
    <w:rsid w:val="00400559"/>
    <w:rsid w:val="00436AA1"/>
    <w:rsid w:val="00454C6C"/>
    <w:rsid w:val="0045535A"/>
    <w:rsid w:val="004632E6"/>
    <w:rsid w:val="00497DB2"/>
    <w:rsid w:val="004C10EB"/>
    <w:rsid w:val="004F1C93"/>
    <w:rsid w:val="004F7155"/>
    <w:rsid w:val="00500BFA"/>
    <w:rsid w:val="00507F63"/>
    <w:rsid w:val="00525332"/>
    <w:rsid w:val="00571736"/>
    <w:rsid w:val="00631BAB"/>
    <w:rsid w:val="00651621"/>
    <w:rsid w:val="00654F8B"/>
    <w:rsid w:val="00657669"/>
    <w:rsid w:val="00692DED"/>
    <w:rsid w:val="00695287"/>
    <w:rsid w:val="006D3034"/>
    <w:rsid w:val="0073631B"/>
    <w:rsid w:val="0076170B"/>
    <w:rsid w:val="007B2488"/>
    <w:rsid w:val="007B585C"/>
    <w:rsid w:val="007C7B12"/>
    <w:rsid w:val="007D2F97"/>
    <w:rsid w:val="007D3116"/>
    <w:rsid w:val="008168F7"/>
    <w:rsid w:val="00836BD1"/>
    <w:rsid w:val="0088105D"/>
    <w:rsid w:val="008F084A"/>
    <w:rsid w:val="00911113"/>
    <w:rsid w:val="009544C4"/>
    <w:rsid w:val="00977766"/>
    <w:rsid w:val="00994837"/>
    <w:rsid w:val="009A6A9E"/>
    <w:rsid w:val="009B0585"/>
    <w:rsid w:val="009D6DDF"/>
    <w:rsid w:val="009E059A"/>
    <w:rsid w:val="009E55C3"/>
    <w:rsid w:val="009F3375"/>
    <w:rsid w:val="00A262C4"/>
    <w:rsid w:val="00A34560"/>
    <w:rsid w:val="00A45435"/>
    <w:rsid w:val="00A746A4"/>
    <w:rsid w:val="00A753AB"/>
    <w:rsid w:val="00AD2C25"/>
    <w:rsid w:val="00B02693"/>
    <w:rsid w:val="00B02E99"/>
    <w:rsid w:val="00B179FE"/>
    <w:rsid w:val="00B23447"/>
    <w:rsid w:val="00B83CF7"/>
    <w:rsid w:val="00B93983"/>
    <w:rsid w:val="00BB30C5"/>
    <w:rsid w:val="00BD2BBE"/>
    <w:rsid w:val="00C228FF"/>
    <w:rsid w:val="00C740C4"/>
    <w:rsid w:val="00C82CC1"/>
    <w:rsid w:val="00C93686"/>
    <w:rsid w:val="00D56F4E"/>
    <w:rsid w:val="00D70A47"/>
    <w:rsid w:val="00D915D8"/>
    <w:rsid w:val="00DA2418"/>
    <w:rsid w:val="00DA5381"/>
    <w:rsid w:val="00DA6366"/>
    <w:rsid w:val="00DE1F20"/>
    <w:rsid w:val="00DE68E5"/>
    <w:rsid w:val="00E62CD4"/>
    <w:rsid w:val="00E66433"/>
    <w:rsid w:val="00ED13FE"/>
    <w:rsid w:val="00EE46E6"/>
    <w:rsid w:val="00F17F61"/>
    <w:rsid w:val="00F203E0"/>
    <w:rsid w:val="00F5374B"/>
    <w:rsid w:val="00F8445F"/>
    <w:rsid w:val="6F1A0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C46B"/>
  <w15:chartTrackingRefBased/>
  <w15:docId w15:val="{733C643B-00AB-4EEC-AE3D-B910993B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paragraph" w:styleId="Heading5">
    <w:name w:val="heading 5"/>
    <w:basedOn w:val="Normal"/>
    <w:next w:val="Normal"/>
    <w:link w:val="Heading5Char"/>
    <w:uiPriority w:val="99"/>
    <w:semiHidden/>
    <w:unhideWhenUsed/>
    <w:qFormat/>
    <w:rsid w:val="009E059A"/>
    <w:pPr>
      <w:keepNext/>
      <w:keepLines/>
      <w:spacing w:before="40" w:after="0"/>
      <w:outlineLvl w:val="4"/>
    </w:pPr>
    <w:rPr>
      <w:rFonts w:asciiTheme="majorHAnsi" w:eastAsiaTheme="majorEastAsia" w:hAnsiTheme="majorHAnsi" w:cstheme="majorBidi"/>
      <w:color w:val="5C760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Bullet">
    <w:name w:val="List Bullet"/>
    <w:basedOn w:val="Normal"/>
    <w:uiPriority w:val="1"/>
    <w:unhideWhenUsed/>
    <w:qFormat/>
    <w:rsid w:val="00400559"/>
    <w:pPr>
      <w:numPr>
        <w:numId w:val="1"/>
      </w:numPr>
      <w:spacing w:after="100" w:line="240" w:lineRule="auto"/>
      <w:ind w:right="576"/>
    </w:pPr>
    <w:rPr>
      <w:rFonts w:eastAsiaTheme="minorHAnsi"/>
      <w:color w:val="595959" w:themeColor="text1" w:themeTint="A6"/>
      <w:sz w:val="19"/>
      <w:szCs w:val="20"/>
    </w:rPr>
  </w:style>
  <w:style w:type="paragraph" w:customStyle="1" w:styleId="Subsection">
    <w:name w:val="Subsection"/>
    <w:basedOn w:val="Normal"/>
    <w:uiPriority w:val="1"/>
    <w:qFormat/>
    <w:rsid w:val="00400559"/>
    <w:pPr>
      <w:spacing w:after="120" w:line="240" w:lineRule="auto"/>
      <w:ind w:right="576"/>
    </w:pPr>
    <w:rPr>
      <w:rFonts w:eastAsiaTheme="minorHAnsi"/>
      <w:color w:val="000000" w:themeColor="text1"/>
      <w:sz w:val="19"/>
      <w:szCs w:val="20"/>
    </w:rPr>
  </w:style>
  <w:style w:type="character" w:customStyle="1" w:styleId="field-text">
    <w:name w:val="field-text"/>
    <w:basedOn w:val="DefaultParagraphFont"/>
    <w:rsid w:val="00400559"/>
  </w:style>
  <w:style w:type="paragraph" w:styleId="ListParagraph">
    <w:name w:val="List Paragraph"/>
    <w:basedOn w:val="Normal"/>
    <w:uiPriority w:val="34"/>
    <w:unhideWhenUsed/>
    <w:qFormat/>
    <w:rsid w:val="00400559"/>
    <w:pPr>
      <w:ind w:left="720"/>
      <w:contextualSpacing/>
    </w:pPr>
  </w:style>
  <w:style w:type="paragraph" w:styleId="BalloonText">
    <w:name w:val="Balloon Text"/>
    <w:basedOn w:val="Normal"/>
    <w:link w:val="BalloonTextChar"/>
    <w:uiPriority w:val="99"/>
    <w:semiHidden/>
    <w:unhideWhenUsed/>
    <w:rsid w:val="00525332"/>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525332"/>
    <w:rPr>
      <w:rFonts w:ascii="Segoe UI" w:hAnsi="Segoe UI" w:cs="Segoe UI"/>
    </w:rPr>
  </w:style>
  <w:style w:type="character" w:customStyle="1" w:styleId="st">
    <w:name w:val="st"/>
    <w:basedOn w:val="DefaultParagraphFont"/>
    <w:rsid w:val="00B02693"/>
  </w:style>
  <w:style w:type="character" w:customStyle="1" w:styleId="tlsidc">
    <w:name w:val="tlsidc"/>
    <w:basedOn w:val="DefaultParagraphFont"/>
    <w:rsid w:val="00B02693"/>
  </w:style>
  <w:style w:type="character" w:customStyle="1" w:styleId="label">
    <w:name w:val="label"/>
    <w:basedOn w:val="DefaultParagraphFont"/>
    <w:rsid w:val="00B93983"/>
  </w:style>
  <w:style w:type="character" w:customStyle="1" w:styleId="Heading5Char">
    <w:name w:val="Heading 5 Char"/>
    <w:basedOn w:val="DefaultParagraphFont"/>
    <w:link w:val="Heading5"/>
    <w:uiPriority w:val="99"/>
    <w:semiHidden/>
    <w:rsid w:val="009E059A"/>
    <w:rPr>
      <w:rFonts w:asciiTheme="majorHAnsi" w:eastAsiaTheme="majorEastAsia" w:hAnsiTheme="majorHAnsi" w:cstheme="majorBidi"/>
      <w:color w:val="5C760A" w:themeColor="accent1" w:themeShade="BF"/>
    </w:rPr>
  </w:style>
  <w:style w:type="character" w:customStyle="1" w:styleId="xbe">
    <w:name w:val="_xbe"/>
    <w:basedOn w:val="DefaultParagraphFont"/>
    <w:rsid w:val="009E059A"/>
  </w:style>
  <w:style w:type="character" w:customStyle="1" w:styleId="lrzxr">
    <w:name w:val="lrzxr"/>
    <w:basedOn w:val="DefaultParagraphFont"/>
    <w:rsid w:val="00BB3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940">
      <w:bodyDiv w:val="1"/>
      <w:marLeft w:val="0"/>
      <w:marRight w:val="0"/>
      <w:marTop w:val="0"/>
      <w:marBottom w:val="0"/>
      <w:divBdr>
        <w:top w:val="none" w:sz="0" w:space="0" w:color="auto"/>
        <w:left w:val="none" w:sz="0" w:space="0" w:color="auto"/>
        <w:bottom w:val="none" w:sz="0" w:space="0" w:color="auto"/>
        <w:right w:val="none" w:sz="0" w:space="0" w:color="auto"/>
      </w:divBdr>
    </w:div>
    <w:div w:id="505368275">
      <w:bodyDiv w:val="1"/>
      <w:marLeft w:val="0"/>
      <w:marRight w:val="0"/>
      <w:marTop w:val="0"/>
      <w:marBottom w:val="0"/>
      <w:divBdr>
        <w:top w:val="none" w:sz="0" w:space="0" w:color="auto"/>
        <w:left w:val="none" w:sz="0" w:space="0" w:color="auto"/>
        <w:bottom w:val="none" w:sz="0" w:space="0" w:color="auto"/>
        <w:right w:val="none" w:sz="0" w:space="0" w:color="auto"/>
      </w:divBdr>
    </w:div>
    <w:div w:id="66362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06A72FC29084C40B9F58F203548575C"/>
        <w:category>
          <w:name w:val="General"/>
          <w:gallery w:val="placeholder"/>
        </w:category>
        <w:types>
          <w:type w:val="bbPlcHdr"/>
        </w:types>
        <w:behaviors>
          <w:behavior w:val="content"/>
        </w:behaviors>
        <w:guid w:val="{032B0790-4B1D-4D0C-97B9-57AC8BE19954}"/>
      </w:docPartPr>
      <w:docPartBody>
        <w:p w:rsidR="00A73197" w:rsidRDefault="00A75AB3">
          <w:pPr>
            <w:pStyle w:val="C06A72FC29084C40B9F58F203548575C"/>
          </w:pPr>
          <w:r>
            <w:t>[Your Name]</w:t>
          </w:r>
        </w:p>
      </w:docPartBody>
    </w:docPart>
    <w:docPart>
      <w:docPartPr>
        <w:name w:val="EE894FF2F67A4AAF9551FCE4DB45F7EB"/>
        <w:category>
          <w:name w:val="General"/>
          <w:gallery w:val="placeholder"/>
        </w:category>
        <w:types>
          <w:type w:val="bbPlcHdr"/>
        </w:types>
        <w:behaviors>
          <w:behavior w:val="content"/>
        </w:behaviors>
        <w:guid w:val="{7BCE7651-5BEC-4A93-908F-AECB9DE91C63}"/>
      </w:docPartPr>
      <w:docPartBody>
        <w:p w:rsidR="005D613F" w:rsidRDefault="00663B26" w:rsidP="00663B26">
          <w:pPr>
            <w:pStyle w:val="EE894FF2F67A4AAF9551FCE4DB45F7EB"/>
          </w:pPr>
          <w:r>
            <w:rPr>
              <w:rStyle w:val="PlaceholderText"/>
            </w:rPr>
            <w:t>Enter any content that you want to repeat, including other content controls. You can also insert this control around table rows in order to repeat parts of a table.</w:t>
          </w:r>
        </w:p>
      </w:docPartBody>
    </w:docPart>
    <w:docPart>
      <w:docPartPr>
        <w:name w:val="A3708C25B5174B6FBAB04E8E30F9C79C"/>
        <w:category>
          <w:name w:val="General"/>
          <w:gallery w:val="placeholder"/>
        </w:category>
        <w:types>
          <w:type w:val="bbPlcHdr"/>
        </w:types>
        <w:behaviors>
          <w:behavior w:val="content"/>
        </w:behaviors>
        <w:guid w:val="{07F55D68-50F3-4860-807B-6098AD481C93}"/>
      </w:docPartPr>
      <w:docPartBody>
        <w:p w:rsidR="005D613F" w:rsidRDefault="00663B26" w:rsidP="00663B26">
          <w:pPr>
            <w:pStyle w:val="A3708C25B5174B6FBAB04E8E30F9C79C"/>
          </w:pPr>
          <w:r>
            <w:rPr>
              <w:rStyle w:val="PlaceholderText"/>
            </w:rPr>
            <w:t>Enter any content that you want to repeat, including other content controls. You can also insert this control around table rows in order to repeat parts of a table.</w:t>
          </w:r>
        </w:p>
      </w:docPartBody>
    </w:docPart>
    <w:docPart>
      <w:docPartPr>
        <w:name w:val="B51BC7FA324141FF8533B2B38C505BD0"/>
        <w:category>
          <w:name w:val="General"/>
          <w:gallery w:val="placeholder"/>
        </w:category>
        <w:types>
          <w:type w:val="bbPlcHdr"/>
        </w:types>
        <w:behaviors>
          <w:behavior w:val="content"/>
        </w:behaviors>
        <w:guid w:val="{B6DD54D7-AEBB-4E3E-B65E-053727F68E7D}"/>
      </w:docPartPr>
      <w:docPartBody>
        <w:p w:rsidR="006A6EA3" w:rsidRDefault="0000025F" w:rsidP="0000025F">
          <w:pPr>
            <w:pStyle w:val="B51BC7FA324141FF8533B2B38C505BD0"/>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1BF"/>
    <w:rsid w:val="0000025F"/>
    <w:rsid w:val="000053EE"/>
    <w:rsid w:val="0004704A"/>
    <w:rsid w:val="00085BEF"/>
    <w:rsid w:val="000C0E9E"/>
    <w:rsid w:val="0010168E"/>
    <w:rsid w:val="00174129"/>
    <w:rsid w:val="001A2E3E"/>
    <w:rsid w:val="0026124C"/>
    <w:rsid w:val="00370DA7"/>
    <w:rsid w:val="005D613F"/>
    <w:rsid w:val="00617B67"/>
    <w:rsid w:val="00630628"/>
    <w:rsid w:val="00663B26"/>
    <w:rsid w:val="006A6EA3"/>
    <w:rsid w:val="007D4602"/>
    <w:rsid w:val="00825396"/>
    <w:rsid w:val="00997854"/>
    <w:rsid w:val="00A51ADB"/>
    <w:rsid w:val="00A73197"/>
    <w:rsid w:val="00A75AB3"/>
    <w:rsid w:val="00A817E2"/>
    <w:rsid w:val="00C5787E"/>
    <w:rsid w:val="00CF3C4C"/>
    <w:rsid w:val="00D711BF"/>
    <w:rsid w:val="00DC2566"/>
    <w:rsid w:val="00DD1F96"/>
    <w:rsid w:val="00E540AB"/>
    <w:rsid w:val="00EB15BF"/>
    <w:rsid w:val="00EE3D18"/>
    <w:rsid w:val="00F547FA"/>
    <w:rsid w:val="00F7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6A72FC29084C40B9F58F203548575C">
    <w:name w:val="C06A72FC29084C40B9F58F203548575C"/>
  </w:style>
  <w:style w:type="paragraph" w:customStyle="1" w:styleId="0288D684B8E94A3CA80DD435C0B3FFE4">
    <w:name w:val="0288D684B8E94A3CA80DD435C0B3FFE4"/>
  </w:style>
  <w:style w:type="paragraph" w:customStyle="1" w:styleId="833AEAE225AC44019F1668AD23DD074E">
    <w:name w:val="833AEAE225AC44019F1668AD23DD074E"/>
  </w:style>
  <w:style w:type="paragraph" w:customStyle="1" w:styleId="246D9EC316D9432AB47436BB2EED607F">
    <w:name w:val="246D9EC316D9432AB47436BB2EED607F"/>
  </w:style>
  <w:style w:type="paragraph" w:customStyle="1" w:styleId="B68E6FAAA909432AAB41493CB03AB235">
    <w:name w:val="B68E6FAAA909432AAB41493CB03AB235"/>
  </w:style>
  <w:style w:type="paragraph" w:customStyle="1" w:styleId="74BC053880BF443E93D212E97CF59E4A">
    <w:name w:val="74BC053880BF443E93D212E97CF59E4A"/>
  </w:style>
  <w:style w:type="character" w:styleId="PlaceholderText">
    <w:name w:val="Placeholder Text"/>
    <w:basedOn w:val="DefaultParagraphFont"/>
    <w:uiPriority w:val="99"/>
    <w:semiHidden/>
    <w:rsid w:val="006A6EA3"/>
    <w:rPr>
      <w:color w:val="808080"/>
    </w:rPr>
  </w:style>
  <w:style w:type="paragraph" w:customStyle="1" w:styleId="E92D3A91CDBE47AC8C1D68FFF9DE3134">
    <w:name w:val="E92D3A91CDBE47AC8C1D68FFF9DE3134"/>
  </w:style>
  <w:style w:type="character" w:styleId="Strong">
    <w:name w:val="Strong"/>
    <w:basedOn w:val="DefaultParagraphFont"/>
    <w:uiPriority w:val="22"/>
    <w:qFormat/>
    <w:rsid w:val="00D711BF"/>
    <w:rPr>
      <w:b/>
      <w:bCs/>
    </w:rPr>
  </w:style>
  <w:style w:type="paragraph" w:customStyle="1" w:styleId="39D4F158B22943D5AF5B0F0BEFDF0279">
    <w:name w:val="39D4F158B22943D5AF5B0F0BEFDF0279"/>
  </w:style>
  <w:style w:type="paragraph" w:customStyle="1" w:styleId="773DC02C6DB04724AD260B819D98D62E">
    <w:name w:val="773DC02C6DB04724AD260B819D98D62E"/>
  </w:style>
  <w:style w:type="paragraph" w:customStyle="1" w:styleId="94AE1F9C42724A4EBE31F0560AE89EB6">
    <w:name w:val="94AE1F9C42724A4EBE31F0560AE89EB6"/>
  </w:style>
  <w:style w:type="paragraph" w:customStyle="1" w:styleId="63E2C14B354842F497AEC1F36DA3575F">
    <w:name w:val="63E2C14B354842F497AEC1F36DA3575F"/>
  </w:style>
  <w:style w:type="paragraph" w:customStyle="1" w:styleId="16F47D726FCF4266ACE332D84DDF467A">
    <w:name w:val="16F47D726FCF4266ACE332D84DDF467A"/>
  </w:style>
  <w:style w:type="paragraph" w:customStyle="1" w:styleId="B4D7AEAA0B074376BB950AFA64143633">
    <w:name w:val="B4D7AEAA0B074376BB950AFA64143633"/>
  </w:style>
  <w:style w:type="paragraph" w:customStyle="1" w:styleId="DA207045B1F34C2D853A4A2883599A49">
    <w:name w:val="DA207045B1F34C2D853A4A2883599A49"/>
  </w:style>
  <w:style w:type="paragraph" w:customStyle="1" w:styleId="39DF8BC6242D45EABD33A1677B6CBDBE">
    <w:name w:val="39DF8BC6242D45EABD33A1677B6CBDBE"/>
  </w:style>
  <w:style w:type="paragraph" w:customStyle="1" w:styleId="95968920B12E49B5943CB5D1D4224A35">
    <w:name w:val="95968920B12E49B5943CB5D1D4224A35"/>
  </w:style>
  <w:style w:type="paragraph" w:customStyle="1" w:styleId="9C77DD61F18B405A860DAAD7653510E6">
    <w:name w:val="9C77DD61F18B405A860DAAD7653510E6"/>
  </w:style>
  <w:style w:type="paragraph" w:customStyle="1" w:styleId="0AEC1692E178422EAB141703BEE69807">
    <w:name w:val="0AEC1692E178422EAB141703BEE69807"/>
  </w:style>
  <w:style w:type="paragraph" w:customStyle="1" w:styleId="4E748E207D634BD4B0CF7022570B98C2">
    <w:name w:val="4E748E207D634BD4B0CF7022570B98C2"/>
  </w:style>
  <w:style w:type="paragraph" w:customStyle="1" w:styleId="ED71C1BF0533457CA11A00B627B2D36D">
    <w:name w:val="ED71C1BF0533457CA11A00B627B2D36D"/>
  </w:style>
  <w:style w:type="paragraph" w:customStyle="1" w:styleId="204B6A247B834126BFF47C4C6835A127">
    <w:name w:val="204B6A247B834126BFF47C4C6835A127"/>
  </w:style>
  <w:style w:type="paragraph" w:customStyle="1" w:styleId="5705596EC0744CB2BB2C056C399FE842">
    <w:name w:val="5705596EC0744CB2BB2C056C399FE842"/>
    <w:rsid w:val="00D711BF"/>
  </w:style>
  <w:style w:type="paragraph" w:customStyle="1" w:styleId="578CDF70EA9D40F1BB1C632F4378EF1E">
    <w:name w:val="578CDF70EA9D40F1BB1C632F4378EF1E"/>
    <w:rsid w:val="00D711BF"/>
  </w:style>
  <w:style w:type="paragraph" w:customStyle="1" w:styleId="7A02D7B4B1C148BCA244F2F0629199A1">
    <w:name w:val="7A02D7B4B1C148BCA244F2F0629199A1"/>
    <w:rsid w:val="00D711BF"/>
  </w:style>
  <w:style w:type="paragraph" w:customStyle="1" w:styleId="37A0E4F9BC574CD5B134663470024447">
    <w:name w:val="37A0E4F9BC574CD5B134663470024447"/>
    <w:rsid w:val="00D711BF"/>
  </w:style>
  <w:style w:type="paragraph" w:customStyle="1" w:styleId="640C6FA760DD493A92F93E4FE411F967">
    <w:name w:val="640C6FA760DD493A92F93E4FE411F967"/>
    <w:rsid w:val="00D711BF"/>
  </w:style>
  <w:style w:type="paragraph" w:customStyle="1" w:styleId="868C1B4E03A7431ABCFDEC254E8ED338">
    <w:name w:val="868C1B4E03A7431ABCFDEC254E8ED338"/>
    <w:rsid w:val="00D711BF"/>
  </w:style>
  <w:style w:type="paragraph" w:customStyle="1" w:styleId="FF4B917F7C1D4596A12F203D11E8BD01">
    <w:name w:val="FF4B917F7C1D4596A12F203D11E8BD01"/>
    <w:rsid w:val="00D711BF"/>
  </w:style>
  <w:style w:type="paragraph" w:customStyle="1" w:styleId="36EC40124C3048379D3F29D220724F6C">
    <w:name w:val="36EC40124C3048379D3F29D220724F6C"/>
    <w:rsid w:val="00D711BF"/>
  </w:style>
  <w:style w:type="paragraph" w:customStyle="1" w:styleId="406030663A2C4774ACDD5974157BC7EA">
    <w:name w:val="406030663A2C4774ACDD5974157BC7EA"/>
    <w:rsid w:val="00D711BF"/>
  </w:style>
  <w:style w:type="paragraph" w:customStyle="1" w:styleId="74273EEDBD2941E7B690FB1D9F440A35">
    <w:name w:val="74273EEDBD2941E7B690FB1D9F440A35"/>
    <w:rsid w:val="00D711BF"/>
  </w:style>
  <w:style w:type="paragraph" w:customStyle="1" w:styleId="7F13416FE3384B049629BF042499A701">
    <w:name w:val="7F13416FE3384B049629BF042499A701"/>
    <w:rsid w:val="00D711BF"/>
  </w:style>
  <w:style w:type="paragraph" w:customStyle="1" w:styleId="EFCBB7DF6BF943058DBA88F55876FACC">
    <w:name w:val="EFCBB7DF6BF943058DBA88F55876FACC"/>
    <w:rsid w:val="00D711BF"/>
  </w:style>
  <w:style w:type="paragraph" w:customStyle="1" w:styleId="2EA561B655A14FFE91AD16ABE548E0A1">
    <w:name w:val="2EA561B655A14FFE91AD16ABE548E0A1"/>
    <w:rsid w:val="00D711BF"/>
  </w:style>
  <w:style w:type="paragraph" w:customStyle="1" w:styleId="9DAA406FFA1B4ED2BB9C2E68F326F35A">
    <w:name w:val="9DAA406FFA1B4ED2BB9C2E68F326F35A"/>
    <w:rsid w:val="00D711BF"/>
  </w:style>
  <w:style w:type="paragraph" w:customStyle="1" w:styleId="99D0F46B47A547B9935832098D0DF7DB">
    <w:name w:val="99D0F46B47A547B9935832098D0DF7DB"/>
    <w:rsid w:val="00D711BF"/>
  </w:style>
  <w:style w:type="paragraph" w:customStyle="1" w:styleId="39BA4366C3724DF68D163C34B536426E">
    <w:name w:val="39BA4366C3724DF68D163C34B536426E"/>
    <w:rsid w:val="00D711BF"/>
  </w:style>
  <w:style w:type="paragraph" w:customStyle="1" w:styleId="ADDE3B6D6812442CA466C9F7E3D61BC7">
    <w:name w:val="ADDE3B6D6812442CA466C9F7E3D61BC7"/>
    <w:rsid w:val="00D711BF"/>
  </w:style>
  <w:style w:type="paragraph" w:customStyle="1" w:styleId="C4122B992620433DA992EBBDFA5E332E">
    <w:name w:val="C4122B992620433DA992EBBDFA5E332E"/>
    <w:rsid w:val="00D711BF"/>
  </w:style>
  <w:style w:type="paragraph" w:customStyle="1" w:styleId="C6ACEA8478674939B8F65A559B2C23DD">
    <w:name w:val="C6ACEA8478674939B8F65A559B2C23DD"/>
    <w:rsid w:val="00D711BF"/>
  </w:style>
  <w:style w:type="paragraph" w:customStyle="1" w:styleId="D2E9C9BC233D44C2A6C212838D411729">
    <w:name w:val="D2E9C9BC233D44C2A6C212838D411729"/>
    <w:rsid w:val="00D711BF"/>
  </w:style>
  <w:style w:type="paragraph" w:customStyle="1" w:styleId="BDF9CE1FF3134ED3BB8CD1ADDB4D0118">
    <w:name w:val="BDF9CE1FF3134ED3BB8CD1ADDB4D0118"/>
    <w:rsid w:val="00D711BF"/>
  </w:style>
  <w:style w:type="paragraph" w:customStyle="1" w:styleId="2AADC9046DCA471AA5D2C5520FB47FA1">
    <w:name w:val="2AADC9046DCA471AA5D2C5520FB47FA1"/>
    <w:rsid w:val="00D711BF"/>
  </w:style>
  <w:style w:type="paragraph" w:customStyle="1" w:styleId="41846AB8783442A795A14CA581A5C10F">
    <w:name w:val="41846AB8783442A795A14CA581A5C10F"/>
    <w:rsid w:val="00D711BF"/>
  </w:style>
  <w:style w:type="paragraph" w:customStyle="1" w:styleId="388A26E868854D3F9941D368AA609914">
    <w:name w:val="388A26E868854D3F9941D368AA609914"/>
    <w:rsid w:val="00D711BF"/>
  </w:style>
  <w:style w:type="paragraph" w:customStyle="1" w:styleId="E58D336ED2AF4D6DAE263B222967FE6F">
    <w:name w:val="E58D336ED2AF4D6DAE263B222967FE6F"/>
    <w:rsid w:val="00D711BF"/>
  </w:style>
  <w:style w:type="paragraph" w:customStyle="1" w:styleId="AF94292982874A7DA4E1150E78D531A6">
    <w:name w:val="AF94292982874A7DA4E1150E78D531A6"/>
    <w:rsid w:val="00D711BF"/>
  </w:style>
  <w:style w:type="paragraph" w:customStyle="1" w:styleId="694E0F59D61043E38748830325EC3451">
    <w:name w:val="694E0F59D61043E38748830325EC3451"/>
    <w:rsid w:val="00D711BF"/>
  </w:style>
  <w:style w:type="paragraph" w:customStyle="1" w:styleId="5010B84A4DC7467DAEE3F251F27F4663">
    <w:name w:val="5010B84A4DC7467DAEE3F251F27F4663"/>
    <w:rsid w:val="00D711BF"/>
  </w:style>
  <w:style w:type="paragraph" w:customStyle="1" w:styleId="0D9F5267F0BA4448A0C2E87494602F4A">
    <w:name w:val="0D9F5267F0BA4448A0C2E87494602F4A"/>
    <w:rsid w:val="00D711BF"/>
  </w:style>
  <w:style w:type="paragraph" w:customStyle="1" w:styleId="CBCD3FE2508B42AA816EDF7306286206">
    <w:name w:val="CBCD3FE2508B42AA816EDF7306286206"/>
    <w:rsid w:val="00D711BF"/>
  </w:style>
  <w:style w:type="paragraph" w:customStyle="1" w:styleId="F24152C454EA4D088ECD4B6E30F8C222">
    <w:name w:val="F24152C454EA4D088ECD4B6E30F8C222"/>
    <w:rsid w:val="00D711BF"/>
  </w:style>
  <w:style w:type="paragraph" w:customStyle="1" w:styleId="E214C7E830A2438596E5E333F26DDDF7">
    <w:name w:val="E214C7E830A2438596E5E333F26DDDF7"/>
    <w:rsid w:val="00D711BF"/>
  </w:style>
  <w:style w:type="paragraph" w:customStyle="1" w:styleId="C0AD35F9343C49C7A7E354E5184EA88C">
    <w:name w:val="C0AD35F9343C49C7A7E354E5184EA88C"/>
    <w:rsid w:val="00D711BF"/>
  </w:style>
  <w:style w:type="paragraph" w:customStyle="1" w:styleId="A88DE051CA2B4BC692A0FD3010E716D4">
    <w:name w:val="A88DE051CA2B4BC692A0FD3010E716D4"/>
    <w:rsid w:val="00D711BF"/>
  </w:style>
  <w:style w:type="paragraph" w:customStyle="1" w:styleId="0F16B20133F74D53AE67CF0FFA86F6A4">
    <w:name w:val="0F16B20133F74D53AE67CF0FFA86F6A4"/>
    <w:rsid w:val="00D711BF"/>
  </w:style>
  <w:style w:type="paragraph" w:customStyle="1" w:styleId="6E39AF34F55A47E8A567F2ECB2756669">
    <w:name w:val="6E39AF34F55A47E8A567F2ECB2756669"/>
    <w:rsid w:val="00D711BF"/>
  </w:style>
  <w:style w:type="paragraph" w:customStyle="1" w:styleId="E5914819B1564B57B720D766D4DBC174">
    <w:name w:val="E5914819B1564B57B720D766D4DBC174"/>
    <w:rsid w:val="00D711BF"/>
  </w:style>
  <w:style w:type="paragraph" w:customStyle="1" w:styleId="75307FA1894F4172AAFC24EA5BD4B6CD">
    <w:name w:val="75307FA1894F4172AAFC24EA5BD4B6CD"/>
    <w:rsid w:val="00DC2566"/>
  </w:style>
  <w:style w:type="paragraph" w:customStyle="1" w:styleId="62F3FB54FB7E43EBA2854B7F0E766399">
    <w:name w:val="62F3FB54FB7E43EBA2854B7F0E766399"/>
    <w:rsid w:val="00DC2566"/>
  </w:style>
  <w:style w:type="paragraph" w:customStyle="1" w:styleId="E660B29F67E2445A96CE21490169D80F">
    <w:name w:val="E660B29F67E2445A96CE21490169D80F"/>
    <w:rsid w:val="00DC2566"/>
  </w:style>
  <w:style w:type="paragraph" w:customStyle="1" w:styleId="2727922CE9D2435EB147659246B7D1BD">
    <w:name w:val="2727922CE9D2435EB147659246B7D1BD"/>
    <w:rsid w:val="00DC2566"/>
  </w:style>
  <w:style w:type="paragraph" w:customStyle="1" w:styleId="C7FAB266B48746E58E00DFF4DC76BD71">
    <w:name w:val="C7FAB266B48746E58E00DFF4DC76BD71"/>
    <w:rsid w:val="00EB15BF"/>
  </w:style>
  <w:style w:type="paragraph" w:customStyle="1" w:styleId="05C7C51138DB4A85B7B85EE4D320B68D">
    <w:name w:val="05C7C51138DB4A85B7B85EE4D320B68D"/>
    <w:rsid w:val="00EB15BF"/>
  </w:style>
  <w:style w:type="paragraph" w:customStyle="1" w:styleId="F2F373064A1B4983840D891F6CC53686">
    <w:name w:val="F2F373064A1B4983840D891F6CC53686"/>
    <w:rsid w:val="00EB15BF"/>
  </w:style>
  <w:style w:type="paragraph" w:customStyle="1" w:styleId="474F2D0086E1487792DE08C03246641E">
    <w:name w:val="474F2D0086E1487792DE08C03246641E"/>
    <w:rsid w:val="00EB15BF"/>
  </w:style>
  <w:style w:type="paragraph" w:customStyle="1" w:styleId="EE894FF2F67A4AAF9551FCE4DB45F7EB">
    <w:name w:val="EE894FF2F67A4AAF9551FCE4DB45F7EB"/>
    <w:rsid w:val="00663B26"/>
  </w:style>
  <w:style w:type="paragraph" w:customStyle="1" w:styleId="A3708C25B5174B6FBAB04E8E30F9C79C">
    <w:name w:val="A3708C25B5174B6FBAB04E8E30F9C79C"/>
    <w:rsid w:val="00663B26"/>
  </w:style>
  <w:style w:type="paragraph" w:customStyle="1" w:styleId="47A64BDBA51A48DEAFDB8216D7336293">
    <w:name w:val="47A64BDBA51A48DEAFDB8216D7336293"/>
    <w:rsid w:val="00663B26"/>
  </w:style>
  <w:style w:type="paragraph" w:customStyle="1" w:styleId="1686808F53174984AA895FAF74DFFDD9">
    <w:name w:val="1686808F53174984AA895FAF74DFFDD9"/>
    <w:rsid w:val="00663B26"/>
  </w:style>
  <w:style w:type="paragraph" w:customStyle="1" w:styleId="DEB583E2E96E4DE1AE414912D5AC2C17">
    <w:name w:val="DEB583E2E96E4DE1AE414912D5AC2C17"/>
    <w:rsid w:val="00997854"/>
  </w:style>
  <w:style w:type="paragraph" w:customStyle="1" w:styleId="F2D863845FC249F2A90DF3B0267B0051">
    <w:name w:val="F2D863845FC249F2A90DF3B0267B0051"/>
    <w:rsid w:val="0000025F"/>
  </w:style>
  <w:style w:type="paragraph" w:customStyle="1" w:styleId="B51BC7FA324141FF8533B2B38C505BD0">
    <w:name w:val="B51BC7FA324141FF8533B2B38C505BD0"/>
    <w:rsid w:val="0000025F"/>
  </w:style>
  <w:style w:type="paragraph" w:customStyle="1" w:styleId="A14F88DC182F4404A8430325F52A44E7">
    <w:name w:val="A14F88DC182F4404A8430325F52A44E7"/>
    <w:rsid w:val="006A6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customXml/itemProps2.xml><?xml version="1.0" encoding="utf-8"?>
<ds:datastoreItem xmlns:ds="http://schemas.openxmlformats.org/officeDocument/2006/customXml" ds:itemID="{90FBB430-33AF-4E12-B6BF-B4E4619C4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resume.dotx</Template>
  <TotalTime>1724</TotalTime>
  <Pages>1</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 martínez FLores</dc:creator>
  <cp:keywords/>
  <dc:description/>
  <cp:lastModifiedBy>JDX23</cp:lastModifiedBy>
  <cp:revision>2</cp:revision>
  <cp:lastPrinted>2016-04-20T03:21:00Z</cp:lastPrinted>
  <dcterms:created xsi:type="dcterms:W3CDTF">2018-04-04T00:51:00Z</dcterms:created>
  <dcterms:modified xsi:type="dcterms:W3CDTF">2018-09-08T21:42:00Z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